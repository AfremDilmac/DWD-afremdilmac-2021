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A42A7" w14:textId="77777777" w:rsidR="00622A26" w:rsidRDefault="00622A26" w:rsidP="00622A26"/>
    <w:tbl>
      <w:tblPr>
        <w:tblpPr w:horzAnchor="margin" w:tblpXSpec="right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8221"/>
      </w:tblGrid>
      <w:tr w:rsidR="004832C4" w:rsidRPr="00DD46F1" w14:paraId="672A6659" w14:textId="77777777" w:rsidTr="00B43D14">
        <w:tc>
          <w:tcPr>
            <w:tcW w:w="8221" w:type="dxa"/>
          </w:tcPr>
          <w:p w14:paraId="0A37501D" w14:textId="77777777" w:rsidR="004832C4" w:rsidRPr="00DD46F1" w:rsidRDefault="004832C4" w:rsidP="00DD46F1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DD46F1" w14:paraId="4231A747" w14:textId="77777777" w:rsidTr="00B43D14">
        <w:tc>
          <w:tcPr>
            <w:tcW w:w="8221" w:type="dxa"/>
          </w:tcPr>
          <w:p w14:paraId="58AE8B9C" w14:textId="0652DED3" w:rsidR="00C7772E" w:rsidRDefault="00B43D14" w:rsidP="00501068">
            <w:pPr>
              <w:pStyle w:val="kadertitelblad"/>
              <w:framePr w:wrap="auto" w:hAnchor="text" w:xAlign="left" w:yAlign="inline"/>
              <w:suppressOverlap w:val="0"/>
              <w:rPr>
                <w:b/>
              </w:rPr>
            </w:pPr>
            <w:r>
              <w:rPr>
                <w:b/>
              </w:rPr>
              <w:t>Afrem</w:t>
            </w:r>
            <w:r w:rsidR="00C7772E">
              <w:rPr>
                <w:b/>
              </w:rPr>
              <w:t xml:space="preserve"> </w:t>
            </w:r>
            <w:r>
              <w:rPr>
                <w:b/>
              </w:rPr>
              <w:t>Dilmac</w:t>
            </w:r>
          </w:p>
          <w:p w14:paraId="79A8375D" w14:textId="3B441732" w:rsidR="00C7772E" w:rsidRDefault="00B43D14" w:rsidP="00501068">
            <w:pPr>
              <w:pStyle w:val="kadertitelblad"/>
              <w:framePr w:wrap="auto" w:hAnchor="text" w:xAlign="left" w:yAlign="inline"/>
              <w:suppressOverlap w:val="0"/>
              <w:rPr>
                <w:b/>
              </w:rPr>
            </w:pPr>
            <w:r>
              <w:rPr>
                <w:b/>
              </w:rPr>
              <w:t>r0833187</w:t>
            </w:r>
          </w:p>
          <w:p w14:paraId="656FD866" w14:textId="0E7B2B8D" w:rsidR="00C7772E" w:rsidRPr="00DD46F1" w:rsidRDefault="00B43D14" w:rsidP="00501068">
            <w:pPr>
              <w:pStyle w:val="kadertitelblad"/>
              <w:framePr w:wrap="auto" w:hAnchor="text" w:xAlign="left" w:yAlign="inline"/>
              <w:suppressOverlap w:val="0"/>
            </w:pPr>
            <w:r>
              <w:rPr>
                <w:b/>
              </w:rPr>
              <w:t>1TI2</w:t>
            </w:r>
          </w:p>
        </w:tc>
      </w:tr>
      <w:tr w:rsidR="004832C4" w:rsidRPr="00984A47" w14:paraId="4A1B57E0" w14:textId="77777777" w:rsidTr="00B43D14">
        <w:tc>
          <w:tcPr>
            <w:tcW w:w="8221" w:type="dxa"/>
          </w:tcPr>
          <w:p w14:paraId="56EFDBBD" w14:textId="4B32A2B4" w:rsidR="004832C4" w:rsidRPr="00984A47" w:rsidRDefault="001951BE" w:rsidP="00DD46F1">
            <w:pPr>
              <w:pStyle w:val="kadertitelblad"/>
              <w:framePr w:wrap="auto" w:hAnchor="text" w:xAlign="left" w:yAlign="inline"/>
              <w:suppressOverlap w:val="0"/>
            </w:pPr>
            <w:sdt>
              <w:sdtPr>
                <w:rPr>
                  <w:rStyle w:val="Style4"/>
                </w:rPr>
                <w:alias w:val="Hoeveelste"/>
                <w:tag w:val="Hoeveelste"/>
                <w:id w:val="-153694285"/>
                <w:placeholder>
                  <w:docPart w:val="C2F9C61988874C0A881109D8981B3255"/>
                </w:placeholder>
                <w:dropDownList>
                  <w:listItem w:value="Choose an item."/>
                  <w:listItem w:displayText="Eerste" w:value="Eerste"/>
                  <w:listItem w:displayText="Tweede" w:value="Tweede"/>
                  <w:listItem w:displayText="Derde" w:value="Derde"/>
                </w:dropDownList>
              </w:sdtPr>
              <w:sdtEndPr>
                <w:rPr>
                  <w:rStyle w:val="Policepardfaut"/>
                </w:rPr>
              </w:sdtEndPr>
              <w:sdtContent>
                <w:r w:rsidR="006E3D9F">
                  <w:rPr>
                    <w:rStyle w:val="Style4"/>
                  </w:rPr>
                  <w:t>Eerste</w:t>
                </w:r>
              </w:sdtContent>
            </w:sdt>
            <w:r w:rsidR="004A0F6B">
              <w:t xml:space="preserve"> </w:t>
            </w:r>
            <w:r w:rsidR="006E3D9F">
              <w:t>Bachelor</w:t>
            </w:r>
            <w:r w:rsidR="004A0F6B">
              <w:t xml:space="preserve"> -</w:t>
            </w:r>
            <w:r w:rsidR="004832C4" w:rsidRPr="00984A47">
              <w:t xml:space="preserve"> </w:t>
            </w:r>
            <w:sdt>
              <w:sdtPr>
                <w:rPr>
                  <w:rStyle w:val="Style4"/>
                </w:rPr>
                <w:alias w:val="Opleiding"/>
                <w:tag w:val="Opleiding"/>
                <w:id w:val="-1337450494"/>
                <w:placeholder>
                  <w:docPart w:val="019E59B7A4FC4810A78A6191A87C2DE7"/>
                </w:placeholder>
                <w:dropDownList>
                  <w:listItem w:value="Choose an item."/>
                  <w:listItem w:displayText="Bedrijfsmanagement" w:value="Bedrijfsmanagement"/>
                  <w:listItem w:displayText="Office Management" w:value="Office Management"/>
                  <w:listItem w:displayText="Toegepaste Informatica" w:value="Toegepaste Informatica"/>
                  <w:listItem w:displayText="Bedrijfsmanagement HAO" w:value="Bedrijfsmanagement HAO"/>
                  <w:listItem w:displayText="Office Management HAO" w:value="Office Management HAO"/>
                </w:dropDownList>
              </w:sdtPr>
              <w:sdtEndPr>
                <w:rPr>
                  <w:rStyle w:val="Policepardfaut"/>
                  <w:lang w:val="nl-BE"/>
                </w:rPr>
              </w:sdtEndPr>
              <w:sdtContent>
                <w:r w:rsidR="006E3D9F">
                  <w:rPr>
                    <w:rStyle w:val="Style4"/>
                  </w:rPr>
                  <w:t>Toegepaste Informatica</w:t>
                </w:r>
              </w:sdtContent>
            </w:sdt>
          </w:p>
          <w:sdt>
            <w:sdtPr>
              <w:rPr>
                <w:rStyle w:val="Style4"/>
              </w:rPr>
              <w:alias w:val="Afstudeerrichting"/>
              <w:tag w:val="Afstudeerrichting"/>
              <w:id w:val="1517964606"/>
              <w:placeholder>
                <w:docPart w:val="6AAB3F45A9B84E48AB310951D31D7585"/>
              </w:placeholder>
              <w:showingPlcHdr/>
              <w:dropDownList>
                <w:listItem w:value="Choose an item."/>
                <w:listItem w:displayText="Accountancy-Fiscaliteit" w:value="Accountancy-Fiscaliteit"/>
                <w:listItem w:displayText="Financie- en Verzekeringswezen" w:value="Financie- en Verzekeringswezen"/>
                <w:listItem w:displayText="Logistiek management" w:value="Logistiek management"/>
                <w:listItem w:displayText="Marketing" w:value="Marketing"/>
                <w:listItem w:displayText="Medical Management Assistant" w:value="Medical Management Assistant"/>
              </w:dropDownList>
            </w:sdtPr>
            <w:sdtEndPr>
              <w:rPr>
                <w:rStyle w:val="Policepardfaut"/>
              </w:rPr>
            </w:sdtEndPr>
            <w:sdtContent>
              <w:p w14:paraId="54FBB16C" w14:textId="77777777" w:rsidR="004832C4" w:rsidRPr="00984A47" w:rsidRDefault="005D42E4" w:rsidP="00DD46F1">
                <w:pPr>
                  <w:pStyle w:val="kadertitelblad"/>
                  <w:framePr w:wrap="auto" w:hAnchor="text" w:xAlign="left" w:yAlign="inline"/>
                  <w:suppressOverlap w:val="0"/>
                  <w:rPr>
                    <w:b/>
                  </w:rPr>
                </w:pPr>
                <w:r w:rsidRPr="001D04BF">
                  <w:rPr>
                    <w:rStyle w:val="Textedelespacerserv"/>
                    <w:vanish/>
                  </w:rPr>
                  <w:t>Choose an item.</w:t>
                </w:r>
              </w:p>
            </w:sdtContent>
          </w:sdt>
        </w:tc>
      </w:tr>
      <w:tr w:rsidR="004832C4" w:rsidRPr="00984A47" w14:paraId="5DAB6C7B" w14:textId="77777777" w:rsidTr="00B43D14">
        <w:tc>
          <w:tcPr>
            <w:tcW w:w="8221" w:type="dxa"/>
          </w:tcPr>
          <w:p w14:paraId="02EB378F" w14:textId="77777777" w:rsidR="004832C4" w:rsidRPr="00984A47" w:rsidRDefault="004832C4" w:rsidP="00DD46F1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984A47" w14:paraId="6A05A809" w14:textId="77777777" w:rsidTr="00B43D14">
        <w:tc>
          <w:tcPr>
            <w:tcW w:w="8221" w:type="dxa"/>
          </w:tcPr>
          <w:p w14:paraId="5A39BBE3" w14:textId="77777777" w:rsidR="004832C4" w:rsidRPr="00984A47" w:rsidRDefault="004832C4" w:rsidP="00DD46F1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F32BB8" w14:paraId="332E56F9" w14:textId="77777777" w:rsidTr="00B43D14">
        <w:tc>
          <w:tcPr>
            <w:tcW w:w="8221" w:type="dxa"/>
          </w:tcPr>
          <w:p w14:paraId="101965F0" w14:textId="23F85B44" w:rsidR="004832C4" w:rsidRPr="00F32BB8" w:rsidRDefault="00B43D14" w:rsidP="00491689">
            <w:pPr>
              <w:pStyle w:val="kadertitelblad"/>
              <w:framePr w:wrap="auto" w:hAnchor="text" w:xAlign="left" w:yAlign="inline"/>
              <w:ind w:left="-993"/>
              <w:suppressOverlap w:val="0"/>
              <w:rPr>
                <w:b/>
              </w:rPr>
            </w:pPr>
            <w:r w:rsidRPr="00F32BB8">
              <w:rPr>
                <w:b/>
              </w:rPr>
              <w:t>Routing, Switching &amp; Wireless</w:t>
            </w:r>
          </w:p>
          <w:p w14:paraId="732026EB" w14:textId="491EC385" w:rsidR="004832C4" w:rsidRPr="00F32BB8" w:rsidRDefault="00F32BB8" w:rsidP="002B3BCA">
            <w:pPr>
              <w:pStyle w:val="kadertitelblad"/>
              <w:framePr w:wrap="auto" w:hAnchor="text" w:xAlign="left" w:yAlign="inline"/>
              <w:suppressOverlap w:val="0"/>
            </w:pPr>
            <w:r w:rsidRPr="00F32BB8">
              <w:t xml:space="preserve">Peter </w:t>
            </w:r>
            <w:r>
              <w:t>De Vos</w:t>
            </w:r>
          </w:p>
        </w:tc>
      </w:tr>
      <w:tr w:rsidR="004832C4" w:rsidRPr="00F32BB8" w14:paraId="41C8F396" w14:textId="77777777" w:rsidTr="00B43D14">
        <w:tc>
          <w:tcPr>
            <w:tcW w:w="8221" w:type="dxa"/>
            <w:tcBorders>
              <w:bottom w:val="single" w:sz="4" w:space="0" w:color="auto"/>
            </w:tcBorders>
          </w:tcPr>
          <w:p w14:paraId="72A3D3EC" w14:textId="77777777" w:rsidR="004832C4" w:rsidRPr="00F32BB8" w:rsidRDefault="004832C4" w:rsidP="00DD46F1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5D42E4" w:rsidRPr="005C5B6F" w14:paraId="13D2B663" w14:textId="77777777" w:rsidTr="00B43D14">
        <w:tc>
          <w:tcPr>
            <w:tcW w:w="8221" w:type="dxa"/>
            <w:tcBorders>
              <w:top w:val="single" w:sz="4" w:space="0" w:color="auto"/>
            </w:tcBorders>
          </w:tcPr>
          <w:p w14:paraId="0F39C44D" w14:textId="10814556" w:rsidR="005D42E4" w:rsidRPr="001D6E99" w:rsidRDefault="005D42E4" w:rsidP="005019F0">
            <w:pPr>
              <w:pStyle w:val="kadertitelblad"/>
              <w:framePr w:wrap="auto" w:hAnchor="text" w:xAlign="left" w:yAlign="inline"/>
              <w:suppressOverlap w:val="0"/>
              <w:rPr>
                <w:lang w:val="nl-BE"/>
              </w:rPr>
            </w:pPr>
            <w:r>
              <w:rPr>
                <w:lang w:val="nl-BE"/>
              </w:rPr>
              <w:t xml:space="preserve">Academiejaar </w:t>
            </w:r>
            <w:r w:rsidR="006E3D9F">
              <w:rPr>
                <w:lang w:val="nl-BE"/>
              </w:rPr>
              <w:t>2020-2021</w:t>
            </w:r>
          </w:p>
        </w:tc>
      </w:tr>
    </w:tbl>
    <w:tbl>
      <w:tblPr>
        <w:tblStyle w:val="Grilledutableau"/>
        <w:tblpPr w:leftFromText="141" w:rightFromText="141" w:vertAnchor="text" w:horzAnchor="margin" w:tblpX="-459" w:tblpY="5388"/>
        <w:tblOverlap w:val="never"/>
        <w:tblW w:w="8665" w:type="dxa"/>
        <w:tblLook w:val="04A0" w:firstRow="1" w:lastRow="0" w:firstColumn="1" w:lastColumn="0" w:noHBand="0" w:noVBand="1"/>
      </w:tblPr>
      <w:tblGrid>
        <w:gridCol w:w="459"/>
        <w:gridCol w:w="8206"/>
      </w:tblGrid>
      <w:tr w:rsidR="004A0F6B" w:rsidRPr="00B43D14" w14:paraId="5BDA2F9F" w14:textId="77777777" w:rsidTr="004A0F6B">
        <w:sdt>
          <w:sdtPr>
            <w:rPr>
              <w:rStyle w:val="Style2"/>
              <w:lang w:val="nl-BE"/>
            </w:rPr>
            <w:alias w:val="Titel"/>
            <w:tag w:val="Titel"/>
            <w:id w:val="1423831304"/>
            <w:placeholder>
              <w:docPart w:val="689791CEDB074574898B52D2D5DD7BA5"/>
            </w:placeholder>
            <w:text/>
          </w:sdtPr>
          <w:sdtEndPr>
            <w:rPr>
              <w:rStyle w:val="Style2"/>
            </w:rPr>
          </w:sdtEndPr>
          <w:sdtContent>
            <w:tc>
              <w:tcPr>
                <w:tcW w:w="866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77AA0A0" w14:textId="283CD762" w:rsidR="004A0F6B" w:rsidRPr="004A0F6B" w:rsidRDefault="00B43D14" w:rsidP="004A0F6B">
                <w:pPr>
                  <w:pStyle w:val="kadertitelblad"/>
                  <w:framePr w:wrap="auto" w:hAnchor="text" w:xAlign="left" w:yAlign="inline"/>
                  <w:suppressOverlap w:val="0"/>
                  <w:rPr>
                    <w:lang w:val="nl-BE"/>
                  </w:rPr>
                </w:pPr>
                <w:r w:rsidRPr="00B43D14">
                  <w:rPr>
                    <w:rStyle w:val="Style2"/>
                    <w:lang w:val="nl-BE"/>
                  </w:rPr>
                  <w:t xml:space="preserve">[RS&amp;W Opdracht </w:t>
                </w:r>
                <w:r w:rsidR="005F1E24">
                  <w:rPr>
                    <w:rStyle w:val="Style2"/>
                    <w:lang w:val="nl-BE"/>
                  </w:rPr>
                  <w:t>2</w:t>
                </w:r>
                <w:r w:rsidRPr="00B43D14">
                  <w:rPr>
                    <w:rStyle w:val="Style2"/>
                    <w:lang w:val="nl-BE"/>
                  </w:rPr>
                  <w:t xml:space="preserve">] </w:t>
                </w:r>
              </w:p>
            </w:tc>
          </w:sdtContent>
        </w:sdt>
      </w:tr>
      <w:tr w:rsidR="004A0F6B" w:rsidRPr="00B43D14" w14:paraId="0E22BA3B" w14:textId="77777777" w:rsidTr="004A0F6B">
        <w:trPr>
          <w:gridBefore w:val="1"/>
          <w:wBefore w:w="459" w:type="dxa"/>
        </w:trPr>
        <w:sdt>
          <w:sdtPr>
            <w:rPr>
              <w:rStyle w:val="Style3"/>
              <w:lang w:val="nl-BE"/>
            </w:rPr>
            <w:alias w:val="Ondertitel"/>
            <w:tag w:val="Ondertitel"/>
            <w:id w:val="601386055"/>
            <w:placeholder>
              <w:docPart w:val="689791CEDB074574898B52D2D5DD7BA5"/>
            </w:placeholder>
            <w:text/>
          </w:sdtPr>
          <w:sdtEndPr>
            <w:rPr>
              <w:rStyle w:val="Style3"/>
            </w:rPr>
          </w:sdtEndPr>
          <w:sdtContent>
            <w:tc>
              <w:tcPr>
                <w:tcW w:w="820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0356BC2" w14:textId="5379BFC9" w:rsidR="004A0F6B" w:rsidRPr="004A0F6B" w:rsidRDefault="00B43D14" w:rsidP="004A0F6B">
                <w:pPr>
                  <w:pStyle w:val="kadertitelblad"/>
                  <w:framePr w:wrap="auto" w:hAnchor="text" w:xAlign="left" w:yAlign="inline"/>
                  <w:suppressOverlap w:val="0"/>
                  <w:rPr>
                    <w:lang w:val="nl-BE"/>
                  </w:rPr>
                </w:pPr>
                <w:r w:rsidRPr="00B43D14">
                  <w:rPr>
                    <w:rStyle w:val="Style3"/>
                    <w:lang w:val="nl-BE"/>
                  </w:rPr>
                  <w:t xml:space="preserve">[ module </w:t>
                </w:r>
                <w:r w:rsidR="005F1E24">
                  <w:rPr>
                    <w:rStyle w:val="Style3"/>
                    <w:lang w:val="nl-BE"/>
                  </w:rPr>
                  <w:t>4</w:t>
                </w:r>
                <w:r w:rsidR="005F1E24">
                  <w:rPr>
                    <w:rStyle w:val="Style3"/>
                  </w:rPr>
                  <w:t xml:space="preserve"> deel 1</w:t>
                </w:r>
                <w:r w:rsidRPr="00B43D14">
                  <w:rPr>
                    <w:rStyle w:val="Style3"/>
                    <w:lang w:val="nl-BE"/>
                  </w:rPr>
                  <w:t>]</w:t>
                </w:r>
              </w:p>
            </w:tc>
          </w:sdtContent>
        </w:sdt>
      </w:tr>
    </w:tbl>
    <w:p w14:paraId="0D0B940D" w14:textId="77777777" w:rsidR="001D04BF" w:rsidRDefault="001D04BF" w:rsidP="005019F0">
      <w:pPr>
        <w:pStyle w:val="Titre"/>
        <w:framePr w:wrap="auto" w:vAnchor="margin" w:hAnchor="text" w:xAlign="left" w:yAlign="inline" w:anchorLock="1"/>
        <w:tabs>
          <w:tab w:val="left" w:pos="5320"/>
        </w:tabs>
        <w:jc w:val="left"/>
        <w:rPr>
          <w:lang w:val="nl-BE"/>
        </w:rPr>
      </w:pPr>
    </w:p>
    <w:p w14:paraId="0E27B00A" w14:textId="77777777" w:rsidR="001D04BF" w:rsidRPr="001D04BF" w:rsidRDefault="001D04BF" w:rsidP="001D04BF">
      <w:pPr>
        <w:rPr>
          <w:lang w:val="nl-BE"/>
        </w:rPr>
      </w:pPr>
    </w:p>
    <w:p w14:paraId="60061E4C" w14:textId="77777777" w:rsidR="001D04BF" w:rsidRPr="001D04BF" w:rsidRDefault="001D04BF" w:rsidP="001D04BF">
      <w:pPr>
        <w:rPr>
          <w:lang w:val="nl-BE"/>
        </w:rPr>
      </w:pPr>
    </w:p>
    <w:p w14:paraId="44EAFD9C" w14:textId="77777777" w:rsidR="001D04BF" w:rsidRPr="001D04BF" w:rsidRDefault="001D04BF" w:rsidP="001D04BF">
      <w:pPr>
        <w:rPr>
          <w:lang w:val="nl-BE"/>
        </w:rPr>
      </w:pPr>
    </w:p>
    <w:p w14:paraId="4B94D5A5" w14:textId="77777777" w:rsidR="001D04BF" w:rsidRPr="001D04BF" w:rsidRDefault="001D04BF" w:rsidP="001D04BF">
      <w:pPr>
        <w:rPr>
          <w:lang w:val="nl-BE"/>
        </w:rPr>
      </w:pPr>
    </w:p>
    <w:p w14:paraId="3DEEC669" w14:textId="77777777" w:rsidR="001D04BF" w:rsidRPr="001D04BF" w:rsidRDefault="001D04BF" w:rsidP="001D04BF">
      <w:pPr>
        <w:rPr>
          <w:lang w:val="nl-BE"/>
        </w:rPr>
      </w:pPr>
    </w:p>
    <w:p w14:paraId="3656B9AB" w14:textId="77777777" w:rsidR="001D04BF" w:rsidRPr="001D04BF" w:rsidRDefault="001D04BF" w:rsidP="001D04BF">
      <w:pPr>
        <w:rPr>
          <w:lang w:val="nl-BE"/>
        </w:rPr>
      </w:pPr>
    </w:p>
    <w:p w14:paraId="45FB0818" w14:textId="77777777" w:rsidR="001D04BF" w:rsidRDefault="001D04BF" w:rsidP="001D04BF">
      <w:pPr>
        <w:rPr>
          <w:lang w:val="nl-BE"/>
        </w:rPr>
      </w:pPr>
    </w:p>
    <w:p w14:paraId="049F31CB" w14:textId="77777777" w:rsidR="001D04BF" w:rsidRDefault="001D04BF" w:rsidP="001D04BF">
      <w:pPr>
        <w:tabs>
          <w:tab w:val="left" w:pos="4995"/>
        </w:tabs>
        <w:rPr>
          <w:lang w:val="nl-BE"/>
        </w:rPr>
      </w:pPr>
      <w:r>
        <w:rPr>
          <w:lang w:val="nl-BE"/>
        </w:rPr>
        <w:tab/>
      </w:r>
    </w:p>
    <w:p w14:paraId="53128261" w14:textId="77777777" w:rsidR="001D04BF" w:rsidRDefault="001D04BF" w:rsidP="001D04BF">
      <w:pPr>
        <w:rPr>
          <w:lang w:val="nl-BE"/>
        </w:rPr>
      </w:pPr>
    </w:p>
    <w:p w14:paraId="62486C05" w14:textId="77777777" w:rsidR="004832C4" w:rsidRPr="001D04BF" w:rsidRDefault="004832C4" w:rsidP="001D04BF">
      <w:pPr>
        <w:rPr>
          <w:lang w:val="nl-BE"/>
        </w:rPr>
        <w:sectPr w:rsidR="004832C4" w:rsidRPr="001D04BF" w:rsidSect="00491689">
          <w:footerReference w:type="default" r:id="rId11"/>
          <w:headerReference w:type="first" r:id="rId12"/>
          <w:footerReference w:type="first" r:id="rId13"/>
          <w:pgSz w:w="11907" w:h="16840" w:code="9"/>
          <w:pgMar w:top="-726" w:right="1418" w:bottom="1701" w:left="2268" w:header="62" w:footer="709" w:gutter="0"/>
          <w:cols w:space="708"/>
          <w:titlePg/>
          <w:docGrid w:linePitch="360"/>
        </w:sectPr>
      </w:pPr>
    </w:p>
    <w:p w14:paraId="4101652C" w14:textId="00133546" w:rsidR="00622A26" w:rsidRDefault="005F1E24" w:rsidP="005F1E24">
      <w:pPr>
        <w:pStyle w:val="Inhoudtabel"/>
        <w:jc w:val="center"/>
        <w:rPr>
          <w:lang w:val="nl-BE"/>
        </w:rPr>
      </w:pPr>
      <w:r>
        <w:rPr>
          <w:lang w:val="nl-BE"/>
        </w:rPr>
        <w:lastRenderedPageBreak/>
        <w:t>Inhoudstabel</w:t>
      </w:r>
    </w:p>
    <w:p w14:paraId="7BEF7041" w14:textId="77777777" w:rsidR="00F757E0" w:rsidRDefault="00F757E0" w:rsidP="005F1E24">
      <w:pPr>
        <w:pStyle w:val="Inhoudtabel"/>
        <w:jc w:val="center"/>
        <w:rPr>
          <w:lang w:val="nl-BE"/>
        </w:rPr>
      </w:pPr>
    </w:p>
    <w:p w14:paraId="7599C584" w14:textId="273F1F34" w:rsidR="00F757E0" w:rsidRDefault="00F757E0">
      <w:pPr>
        <w:pStyle w:val="TM1"/>
        <w:tabs>
          <w:tab w:val="left" w:pos="480"/>
          <w:tab w:val="right" w:leader="underscore" w:pos="84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fr-BE" w:eastAsia="fr-BE"/>
        </w:rPr>
      </w:pPr>
      <w:r>
        <w:rPr>
          <w:lang w:val="nl-BE"/>
        </w:rPr>
        <w:fldChar w:fldCharType="begin"/>
      </w:r>
      <w:r>
        <w:rPr>
          <w:lang w:val="nl-BE"/>
        </w:rPr>
        <w:instrText xml:space="preserve"> TOC \o "2-3" \h \z \t "Titre 1;1" </w:instrText>
      </w:r>
      <w:r>
        <w:rPr>
          <w:lang w:val="nl-BE"/>
        </w:rPr>
        <w:fldChar w:fldCharType="separate"/>
      </w:r>
      <w:hyperlink w:anchor="_Toc65663245" w:history="1">
        <w:r w:rsidRPr="00A21B9B">
          <w:rPr>
            <w:rStyle w:val="Lienhypertexte"/>
            <w:noProof/>
          </w:rPr>
          <w:t>1.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fr-BE" w:eastAsia="fr-BE"/>
          </w:rPr>
          <w:tab/>
        </w:r>
        <w:r w:rsidRPr="00A21B9B">
          <w:rPr>
            <w:rStyle w:val="Lienhypertexte"/>
            <w:noProof/>
          </w:rPr>
          <w:t>4.2.7 Packet Tracer - Configure Router-on-a-Stick Inter-VLAN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_Toc65663245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3B588F" w14:textId="45D4FA49" w:rsidR="00F757E0" w:rsidRDefault="00F757E0">
      <w:pPr>
        <w:pStyle w:val="TM1"/>
        <w:tabs>
          <w:tab w:val="left" w:pos="480"/>
          <w:tab w:val="right" w:leader="underscore" w:pos="84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fr-BE" w:eastAsia="fr-BE"/>
        </w:rPr>
      </w:pPr>
      <w:hyperlink w:anchor="_Toc65663246" w:history="1">
        <w:r w:rsidRPr="00A21B9B">
          <w:rPr>
            <w:rStyle w:val="Lienhypertexte"/>
            <w:noProof/>
          </w:rPr>
          <w:t>1.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fr-BE" w:eastAsia="fr-BE"/>
          </w:rPr>
          <w:tab/>
        </w:r>
        <w:r w:rsidRPr="00A21B9B">
          <w:rPr>
            <w:rStyle w:val="Lienhypertexte"/>
            <w:noProof/>
            <w:shd w:val="clear" w:color="auto" w:fill="FFFFFF"/>
          </w:rPr>
          <w:t>4.2.8 Lab - Configure Router-on-a-Stick Inter-VLAN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_Toc65663246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C12650" w14:textId="55DAE8DD" w:rsidR="00F757E0" w:rsidRDefault="00F757E0">
      <w:pPr>
        <w:pStyle w:val="TM1"/>
        <w:tabs>
          <w:tab w:val="left" w:pos="480"/>
          <w:tab w:val="right" w:leader="underscore" w:pos="84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fr-BE" w:eastAsia="fr-BE"/>
        </w:rPr>
      </w:pPr>
      <w:hyperlink w:anchor="_Toc65663247" w:history="1">
        <w:r w:rsidRPr="00A21B9B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fr-BE" w:eastAsia="fr-BE"/>
          </w:rPr>
          <w:tab/>
        </w:r>
        <w:r w:rsidRPr="00A21B9B">
          <w:rPr>
            <w:rStyle w:val="Lienhypertexte"/>
            <w:noProof/>
          </w:rPr>
          <w:t>4.3.8 Packet Tracer - Configure Layer 3 Switching and Inter-VLAN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_Toc65663247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E7A606" w14:textId="1262B9EE" w:rsidR="00F757E0" w:rsidRDefault="00F757E0">
      <w:pPr>
        <w:pStyle w:val="TM1"/>
        <w:tabs>
          <w:tab w:val="left" w:pos="480"/>
          <w:tab w:val="right" w:leader="underscore" w:pos="84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fr-BE" w:eastAsia="fr-BE"/>
        </w:rPr>
      </w:pPr>
      <w:hyperlink w:anchor="_Toc65663248" w:history="1">
        <w:r w:rsidRPr="00A21B9B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fr-BE" w:eastAsia="fr-BE"/>
          </w:rPr>
          <w:tab/>
        </w:r>
        <w:r w:rsidRPr="00A21B9B">
          <w:rPr>
            <w:rStyle w:val="Lienhypertexte"/>
            <w:noProof/>
            <w:shd w:val="clear" w:color="auto" w:fill="FFFFFF"/>
          </w:rPr>
          <w:t>4.8 Packet Tracer - Troubleshoot Inter-VLAN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_Toc65663248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D921A7" w14:textId="10F738AB" w:rsidR="00F757E0" w:rsidRDefault="00F757E0">
      <w:pPr>
        <w:pStyle w:val="TM1"/>
        <w:tabs>
          <w:tab w:val="left" w:pos="480"/>
          <w:tab w:val="right" w:leader="underscore" w:pos="84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fr-BE" w:eastAsia="fr-BE"/>
        </w:rPr>
      </w:pPr>
      <w:hyperlink w:anchor="_Toc65663249" w:history="1">
        <w:r w:rsidRPr="00A21B9B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fr-BE" w:eastAsia="fr-BE"/>
          </w:rPr>
          <w:tab/>
        </w:r>
        <w:r w:rsidRPr="00A21B9B">
          <w:rPr>
            <w:rStyle w:val="Lienhypertexte"/>
            <w:noProof/>
            <w:shd w:val="clear" w:color="auto" w:fill="FFFFFF"/>
          </w:rPr>
          <w:t>4.4.9 Lab - Troubleshoot Inter-VLAN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_Toc65663249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91EE09" w14:textId="4FECC59B" w:rsidR="00F757E0" w:rsidRDefault="00F757E0">
      <w:pPr>
        <w:spacing w:before="0" w:after="0"/>
        <w:rPr>
          <w:lang w:val="nl-BE"/>
        </w:rPr>
      </w:pPr>
      <w:r>
        <w:rPr>
          <w:lang w:val="nl-BE"/>
        </w:rPr>
        <w:fldChar w:fldCharType="end"/>
      </w:r>
    </w:p>
    <w:p w14:paraId="2929DE7D" w14:textId="190B123C" w:rsidR="005F1E24" w:rsidRPr="00F757E0" w:rsidRDefault="00F757E0">
      <w:pPr>
        <w:spacing w:before="0" w:after="0"/>
        <w:rPr>
          <w:lang w:val="nl-BE"/>
        </w:rPr>
      </w:pPr>
      <w:r>
        <w:rPr>
          <w:lang w:val="nl-BE"/>
        </w:rPr>
        <w:br w:type="page"/>
      </w:r>
    </w:p>
    <w:p w14:paraId="233717B8" w14:textId="0B1F1804" w:rsidR="00F757E0" w:rsidRDefault="00F757E0" w:rsidP="00F757E0">
      <w:pPr>
        <w:pStyle w:val="Titre1"/>
        <w:numPr>
          <w:ilvl w:val="0"/>
          <w:numId w:val="2"/>
        </w:numPr>
      </w:pPr>
      <w:bookmarkStart w:id="0" w:name="_Toc65663245"/>
      <w:r w:rsidRPr="00F757E0">
        <w:lastRenderedPageBreak/>
        <w:t>4.2.7 Packet Tracer - Configure Router-on-a-Stick Inter-VLAN Routing</w:t>
      </w:r>
      <w:bookmarkEnd w:id="0"/>
    </w:p>
    <w:p w14:paraId="42E914E4" w14:textId="77777777" w:rsidR="00565834" w:rsidRPr="00565834" w:rsidRDefault="00565834" w:rsidP="00565834">
      <w:pPr>
        <w:rPr>
          <w:rFonts w:eastAsiaTheme="majorEastAsia"/>
        </w:rPr>
      </w:pPr>
    </w:p>
    <w:p w14:paraId="2E925C96" w14:textId="77777777" w:rsidR="00F4219F" w:rsidRPr="00F4219F" w:rsidRDefault="00F4219F" w:rsidP="00F4219F">
      <w:pPr>
        <w:rPr>
          <w:rFonts w:eastAsiaTheme="majorEastAsia" w:cstheme="majorBidi"/>
          <w:kern w:val="32"/>
          <w:szCs w:val="22"/>
        </w:rPr>
      </w:pPr>
      <w:r w:rsidRPr="00F4219F">
        <w:rPr>
          <w:rFonts w:eastAsiaTheme="majorEastAsia" w:cstheme="majorBidi"/>
          <w:kern w:val="32"/>
          <w:szCs w:val="22"/>
        </w:rPr>
        <w:t>Part 1: Add VLANs to a Switch</w:t>
      </w:r>
    </w:p>
    <w:p w14:paraId="3FF6BE4F" w14:textId="77777777" w:rsidR="00F4219F" w:rsidRPr="00F4219F" w:rsidRDefault="00F4219F" w:rsidP="00F4219F">
      <w:pPr>
        <w:rPr>
          <w:rFonts w:eastAsiaTheme="majorEastAsia" w:cstheme="majorBidi"/>
          <w:kern w:val="32"/>
          <w:szCs w:val="22"/>
        </w:rPr>
      </w:pPr>
      <w:r w:rsidRPr="00F4219F">
        <w:rPr>
          <w:rFonts w:eastAsiaTheme="majorEastAsia" w:cstheme="majorBidi"/>
          <w:kern w:val="32"/>
          <w:szCs w:val="22"/>
        </w:rPr>
        <w:t>Step 1: Create VLANs on S1.</w:t>
      </w:r>
    </w:p>
    <w:p w14:paraId="77EFB20A" w14:textId="26477C23" w:rsidR="00F4219F" w:rsidRDefault="00F4219F" w:rsidP="00F4219F">
      <w:pPr>
        <w:rPr>
          <w:rFonts w:eastAsiaTheme="majorEastAsia" w:cstheme="majorBidi"/>
          <w:kern w:val="32"/>
          <w:szCs w:val="22"/>
        </w:rPr>
      </w:pPr>
      <w:r w:rsidRPr="00F4219F">
        <w:rPr>
          <w:rFonts w:eastAsiaTheme="majorEastAsia" w:cstheme="majorBidi"/>
          <w:kern w:val="32"/>
          <w:szCs w:val="22"/>
        </w:rPr>
        <w:t>Create VLAN 10 and VLAN 30 on S1.</w:t>
      </w:r>
    </w:p>
    <w:p w14:paraId="1F721280" w14:textId="231423DC" w:rsidR="00565834" w:rsidRDefault="00565834" w:rsidP="00F4219F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drawing>
          <wp:inline distT="0" distB="0" distL="0" distR="0" wp14:anchorId="56B07F18" wp14:editId="4C08A332">
            <wp:extent cx="1981477" cy="33342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3FD3" w14:textId="39D75142" w:rsidR="00565834" w:rsidRPr="00565834" w:rsidRDefault="00565834" w:rsidP="00F4219F">
      <w:pPr>
        <w:rPr>
          <w:rFonts w:eastAsiaTheme="majorEastAsia" w:cstheme="majorBidi"/>
          <w:b/>
          <w:bCs/>
          <w:kern w:val="32"/>
          <w:szCs w:val="22"/>
          <w:lang w:val="nl-NL"/>
        </w:rPr>
      </w:pPr>
      <w:r w:rsidRPr="00565834">
        <w:rPr>
          <w:rFonts w:eastAsiaTheme="majorEastAsia" w:cstheme="majorBidi"/>
          <w:b/>
          <w:bCs/>
          <w:kern w:val="32"/>
          <w:szCs w:val="22"/>
          <w:lang w:val="nl-NL"/>
        </w:rPr>
        <w:t>Vlan 10 en 30 zijn hier aangemaakt.</w:t>
      </w:r>
    </w:p>
    <w:p w14:paraId="0543EFF0" w14:textId="77777777" w:rsidR="00F4219F" w:rsidRPr="00F4219F" w:rsidRDefault="00F4219F" w:rsidP="00F4219F">
      <w:pPr>
        <w:rPr>
          <w:rFonts w:eastAsiaTheme="majorEastAsia" w:cstheme="majorBidi"/>
          <w:kern w:val="32"/>
          <w:szCs w:val="22"/>
        </w:rPr>
      </w:pPr>
      <w:r w:rsidRPr="00F4219F">
        <w:rPr>
          <w:rFonts w:eastAsiaTheme="majorEastAsia" w:cstheme="majorBidi"/>
          <w:kern w:val="32"/>
          <w:szCs w:val="22"/>
        </w:rPr>
        <w:t>Step 2: Assign VLANs to ports.</w:t>
      </w:r>
    </w:p>
    <w:p w14:paraId="1A588FE0" w14:textId="77777777" w:rsidR="00F4219F" w:rsidRPr="00F4219F" w:rsidRDefault="00F4219F" w:rsidP="00F4219F">
      <w:pPr>
        <w:rPr>
          <w:rFonts w:eastAsiaTheme="majorEastAsia" w:cstheme="majorBidi"/>
          <w:kern w:val="32"/>
          <w:szCs w:val="22"/>
        </w:rPr>
      </w:pPr>
      <w:r w:rsidRPr="00F4219F">
        <w:rPr>
          <w:rFonts w:eastAsiaTheme="majorEastAsia" w:cstheme="majorBidi"/>
          <w:kern w:val="32"/>
          <w:szCs w:val="22"/>
        </w:rPr>
        <w:t>a. Configure interfaces F0/6 and F0/11 as access ports and assign VLANs.</w:t>
      </w:r>
    </w:p>
    <w:p w14:paraId="52943501" w14:textId="77777777" w:rsidR="00F4219F" w:rsidRPr="00F4219F" w:rsidRDefault="00F4219F" w:rsidP="00F4219F">
      <w:pPr>
        <w:rPr>
          <w:rFonts w:eastAsiaTheme="majorEastAsia" w:cstheme="majorBidi"/>
          <w:kern w:val="32"/>
          <w:szCs w:val="22"/>
        </w:rPr>
      </w:pPr>
      <w:r w:rsidRPr="00F4219F">
        <w:rPr>
          <w:rFonts w:eastAsiaTheme="majorEastAsia" w:cstheme="majorBidi"/>
          <w:kern w:val="32"/>
          <w:szCs w:val="22"/>
        </w:rPr>
        <w:t>• Assign the port connected to PC1 to VLAN 10.</w:t>
      </w:r>
    </w:p>
    <w:p w14:paraId="1AC23CC9" w14:textId="02D33497" w:rsidR="00F4219F" w:rsidRDefault="00F4219F" w:rsidP="00F4219F">
      <w:pPr>
        <w:rPr>
          <w:rFonts w:eastAsiaTheme="majorEastAsia" w:cstheme="majorBidi"/>
          <w:kern w:val="32"/>
          <w:szCs w:val="22"/>
        </w:rPr>
      </w:pPr>
      <w:r w:rsidRPr="00F4219F">
        <w:rPr>
          <w:rFonts w:eastAsiaTheme="majorEastAsia" w:cstheme="majorBidi"/>
          <w:kern w:val="32"/>
          <w:szCs w:val="22"/>
        </w:rPr>
        <w:t>• Assign the port connected to PC3 to VLAN 30.</w:t>
      </w:r>
    </w:p>
    <w:p w14:paraId="7B953C73" w14:textId="40B51216" w:rsidR="00565834" w:rsidRDefault="00EB31BC" w:rsidP="00F4219F">
      <w:pPr>
        <w:rPr>
          <w:rFonts w:eastAsiaTheme="majorEastAsia" w:cstheme="majorBidi"/>
          <w:kern w:val="32"/>
          <w:szCs w:val="22"/>
        </w:rPr>
      </w:pPr>
      <w:r w:rsidRPr="00EB31BC">
        <w:rPr>
          <w:rFonts w:eastAsiaTheme="majorEastAsia" w:cstheme="majorBidi"/>
          <w:kern w:val="32"/>
          <w:szCs w:val="22"/>
        </w:rPr>
        <w:drawing>
          <wp:inline distT="0" distB="0" distL="0" distR="0" wp14:anchorId="562FB063" wp14:editId="356776DF">
            <wp:extent cx="2714625" cy="887639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1398" cy="8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1663" w14:textId="12B51932" w:rsidR="00565834" w:rsidRDefault="00EB31BC" w:rsidP="00F4219F">
      <w:pPr>
        <w:rPr>
          <w:rFonts w:eastAsiaTheme="majorEastAsia" w:cstheme="majorBidi"/>
          <w:kern w:val="32"/>
          <w:szCs w:val="22"/>
        </w:rPr>
      </w:pPr>
      <w:r w:rsidRPr="00EB31BC">
        <w:rPr>
          <w:rFonts w:eastAsiaTheme="majorEastAsia" w:cstheme="majorBidi"/>
          <w:kern w:val="32"/>
          <w:szCs w:val="22"/>
        </w:rPr>
        <w:drawing>
          <wp:inline distT="0" distB="0" distL="0" distR="0" wp14:anchorId="48946117" wp14:editId="522579ED">
            <wp:extent cx="2781300" cy="12816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7672" cy="128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5F99" w14:textId="5D48107E" w:rsidR="00565834" w:rsidRPr="00EB31BC" w:rsidRDefault="00EB31BC" w:rsidP="00F4219F">
      <w:pPr>
        <w:rPr>
          <w:rFonts w:eastAsiaTheme="majorEastAsia" w:cstheme="majorBidi"/>
          <w:b/>
          <w:bCs/>
          <w:kern w:val="32"/>
          <w:szCs w:val="22"/>
          <w:lang w:val="nl-NL"/>
        </w:rPr>
      </w:pPr>
      <w:r w:rsidRPr="00EB31BC">
        <w:rPr>
          <w:rFonts w:eastAsiaTheme="majorEastAsia" w:cstheme="majorBidi"/>
          <w:b/>
          <w:bCs/>
          <w:kern w:val="32"/>
          <w:szCs w:val="22"/>
          <w:lang w:val="nl-NL"/>
        </w:rPr>
        <w:t>Hier configureer ik de fo/6 en de fo/11 en  toewijs ik pc1 aan vlan10 en pc3 aan vlan30.</w:t>
      </w:r>
    </w:p>
    <w:p w14:paraId="28A2A132" w14:textId="77777777" w:rsidR="00F4219F" w:rsidRPr="00F4219F" w:rsidRDefault="00F4219F" w:rsidP="00F4219F">
      <w:pPr>
        <w:rPr>
          <w:rFonts w:eastAsiaTheme="majorEastAsia" w:cstheme="majorBidi"/>
          <w:kern w:val="32"/>
          <w:szCs w:val="22"/>
        </w:rPr>
      </w:pPr>
      <w:r w:rsidRPr="00F4219F">
        <w:rPr>
          <w:rFonts w:eastAsiaTheme="majorEastAsia" w:cstheme="majorBidi"/>
          <w:kern w:val="32"/>
          <w:szCs w:val="22"/>
        </w:rPr>
        <w:t>b. Issue the show vlan brief command to verify VLAN configuration.</w:t>
      </w:r>
    </w:p>
    <w:p w14:paraId="3427C6EC" w14:textId="015B24CD" w:rsidR="00F757E0" w:rsidRDefault="00F4219F" w:rsidP="00F4219F">
      <w:pPr>
        <w:rPr>
          <w:rFonts w:eastAsiaTheme="majorEastAsia" w:cstheme="majorBidi"/>
          <w:kern w:val="32"/>
          <w:szCs w:val="22"/>
        </w:rPr>
      </w:pPr>
      <w:r w:rsidRPr="00F4219F">
        <w:rPr>
          <w:rFonts w:eastAsiaTheme="majorEastAsia" w:cstheme="majorBidi"/>
          <w:kern w:val="32"/>
          <w:szCs w:val="22"/>
        </w:rPr>
        <w:t>S1# show vlan brief</w:t>
      </w:r>
      <w:r w:rsidRPr="00F4219F">
        <w:rPr>
          <w:rFonts w:eastAsiaTheme="majorEastAsia" w:cstheme="majorBidi"/>
          <w:kern w:val="32"/>
          <w:szCs w:val="22"/>
        </w:rPr>
        <w:cr/>
      </w:r>
      <w:r w:rsidR="00EB31BC" w:rsidRPr="00EB31BC">
        <w:rPr>
          <w:rFonts w:eastAsiaTheme="majorEastAsia" w:cstheme="majorBidi"/>
          <w:kern w:val="32"/>
          <w:szCs w:val="22"/>
        </w:rPr>
        <w:drawing>
          <wp:inline distT="0" distB="0" distL="0" distR="0" wp14:anchorId="209F6E31" wp14:editId="21DF735B">
            <wp:extent cx="4876800" cy="184922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4578" cy="18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1D34" w14:textId="71D9B7DA" w:rsidR="00565834" w:rsidRPr="00EB31BC" w:rsidRDefault="00EB31BC" w:rsidP="00F4219F">
      <w:pPr>
        <w:rPr>
          <w:rFonts w:eastAsiaTheme="majorEastAsia" w:cstheme="majorBidi"/>
          <w:kern w:val="32"/>
          <w:szCs w:val="22"/>
          <w:lang w:val="nl-NL"/>
        </w:rPr>
      </w:pPr>
      <w:r w:rsidRPr="00EB31BC">
        <w:rPr>
          <w:rFonts w:eastAsiaTheme="majorEastAsia" w:cstheme="majorBidi"/>
          <w:kern w:val="32"/>
          <w:szCs w:val="22"/>
          <w:lang w:val="nl-NL"/>
        </w:rPr>
        <w:t>Hier kan men zien d</w:t>
      </w:r>
      <w:r>
        <w:rPr>
          <w:rFonts w:eastAsiaTheme="majorEastAsia" w:cstheme="majorBidi"/>
          <w:kern w:val="32"/>
          <w:szCs w:val="22"/>
          <w:lang w:val="nl-NL"/>
        </w:rPr>
        <w:t>at Vlan10 aangebonden is aan fa0/11 en vlan30 aan fa0/6.</w:t>
      </w:r>
    </w:p>
    <w:p w14:paraId="4BE4526D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lastRenderedPageBreak/>
        <w:t>Step 3: Test connectivity between PC1 and PC3.</w:t>
      </w:r>
    </w:p>
    <w:p w14:paraId="113B0DBF" w14:textId="2539F0FE" w:rsid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From PC1, ping PC3.</w:t>
      </w:r>
    </w:p>
    <w:p w14:paraId="50E2D4FA" w14:textId="0CCD737D" w:rsidR="00D4704C" w:rsidRDefault="00D4704C" w:rsidP="00565834">
      <w:pPr>
        <w:rPr>
          <w:rFonts w:eastAsiaTheme="majorEastAsia" w:cstheme="majorBidi"/>
          <w:kern w:val="32"/>
          <w:szCs w:val="22"/>
        </w:rPr>
      </w:pPr>
      <w:r w:rsidRPr="00D4704C">
        <w:rPr>
          <w:rFonts w:eastAsiaTheme="majorEastAsia" w:cstheme="majorBidi"/>
          <w:kern w:val="32"/>
          <w:szCs w:val="22"/>
        </w:rPr>
        <w:drawing>
          <wp:inline distT="0" distB="0" distL="0" distR="0" wp14:anchorId="090617DE" wp14:editId="49CE5CDD">
            <wp:extent cx="4544059" cy="2200582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8F26" w14:textId="77777777" w:rsidR="00D4704C" w:rsidRDefault="00D4704C" w:rsidP="00565834">
      <w:pPr>
        <w:rPr>
          <w:rFonts w:eastAsiaTheme="majorEastAsia" w:cstheme="majorBidi"/>
          <w:kern w:val="32"/>
          <w:szCs w:val="22"/>
        </w:rPr>
      </w:pPr>
    </w:p>
    <w:p w14:paraId="3DB4B49A" w14:textId="3952292F" w:rsidR="00565834" w:rsidRDefault="00D4704C" w:rsidP="00565834">
      <w:pPr>
        <w:rPr>
          <w:rFonts w:eastAsiaTheme="majorEastAsia" w:cstheme="majorBidi"/>
          <w:kern w:val="32"/>
          <w:szCs w:val="22"/>
          <w:lang w:val="nl-NL"/>
        </w:rPr>
      </w:pPr>
      <w:r w:rsidRPr="00D4704C">
        <w:rPr>
          <w:rFonts w:eastAsiaTheme="majorEastAsia" w:cstheme="majorBidi"/>
          <w:kern w:val="32"/>
          <w:szCs w:val="22"/>
          <w:lang w:val="nl-NL"/>
        </w:rPr>
        <w:t>Hier heb ik de i</w:t>
      </w:r>
      <w:r>
        <w:rPr>
          <w:rFonts w:eastAsiaTheme="majorEastAsia" w:cstheme="majorBidi"/>
          <w:kern w:val="32"/>
          <w:szCs w:val="22"/>
          <w:lang w:val="nl-NL"/>
        </w:rPr>
        <w:t>p address van PC3 genomen en hiermee in de command prompt van PC1 een ping commando uitgevoerd.</w:t>
      </w:r>
    </w:p>
    <w:p w14:paraId="2002C485" w14:textId="77777777" w:rsidR="00D4704C" w:rsidRPr="00D4704C" w:rsidRDefault="00D4704C" w:rsidP="00565834">
      <w:pPr>
        <w:rPr>
          <w:rFonts w:eastAsiaTheme="majorEastAsia" w:cstheme="majorBidi"/>
          <w:kern w:val="32"/>
          <w:szCs w:val="22"/>
          <w:lang w:val="nl-NL"/>
        </w:rPr>
      </w:pPr>
    </w:p>
    <w:p w14:paraId="718D9BD2" w14:textId="77777777" w:rsidR="00565834" w:rsidRPr="00D4704C" w:rsidRDefault="00565834" w:rsidP="00565834">
      <w:pPr>
        <w:rPr>
          <w:rFonts w:eastAsiaTheme="majorEastAsia" w:cstheme="majorBidi"/>
          <w:kern w:val="32"/>
          <w:szCs w:val="22"/>
          <w:lang w:val="nl-NL"/>
        </w:rPr>
      </w:pPr>
    </w:p>
    <w:p w14:paraId="6E642E2E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Were the pings successful? Why did you get this result?</w:t>
      </w:r>
    </w:p>
    <w:p w14:paraId="6CCEDD47" w14:textId="0A07B6C1" w:rsidR="00565834" w:rsidRPr="00D4704C" w:rsidRDefault="00D4704C" w:rsidP="00565834">
      <w:pPr>
        <w:rPr>
          <w:rFonts w:eastAsiaTheme="majorEastAsia" w:cstheme="majorBidi"/>
          <w:kern w:val="32"/>
          <w:szCs w:val="22"/>
          <w:lang w:val="nl-NL"/>
        </w:rPr>
      </w:pPr>
      <w:r w:rsidRPr="00D4704C">
        <w:rPr>
          <w:rFonts w:eastAsiaTheme="majorEastAsia" w:cstheme="majorBidi"/>
          <w:kern w:val="32"/>
          <w:szCs w:val="22"/>
          <w:lang w:val="nl-NL"/>
        </w:rPr>
        <w:t>Hier werkt het</w:t>
      </w:r>
      <w:r>
        <w:rPr>
          <w:rFonts w:eastAsiaTheme="majorEastAsia" w:cstheme="majorBidi"/>
          <w:kern w:val="32"/>
          <w:szCs w:val="22"/>
          <w:lang w:val="nl-NL"/>
        </w:rPr>
        <w:t xml:space="preserve"> niet omdat ze beide niet in dezelfde vlan zijn.</w:t>
      </w:r>
    </w:p>
    <w:p w14:paraId="7FAF6308" w14:textId="77777777" w:rsidR="00565834" w:rsidRPr="00D4704C" w:rsidRDefault="00565834" w:rsidP="00565834">
      <w:pPr>
        <w:rPr>
          <w:rFonts w:eastAsiaTheme="majorEastAsia" w:cstheme="majorBidi"/>
          <w:kern w:val="32"/>
          <w:szCs w:val="22"/>
          <w:lang w:val="nl-NL"/>
        </w:rPr>
      </w:pPr>
    </w:p>
    <w:p w14:paraId="561A0035" w14:textId="570BEDD2" w:rsidR="00565834" w:rsidRPr="00D4704C" w:rsidRDefault="00565834" w:rsidP="00565834">
      <w:pPr>
        <w:rPr>
          <w:rFonts w:eastAsiaTheme="majorEastAsia" w:cstheme="majorBidi"/>
          <w:kern w:val="32"/>
          <w:szCs w:val="22"/>
          <w:lang w:val="nl-NL"/>
        </w:rPr>
      </w:pPr>
      <w:r w:rsidRPr="00D4704C">
        <w:rPr>
          <w:rFonts w:eastAsiaTheme="majorEastAsia" w:cstheme="majorBidi"/>
          <w:kern w:val="32"/>
          <w:szCs w:val="22"/>
          <w:lang w:val="nl-NL"/>
        </w:rPr>
        <w:t>Part 2: Configure Subinterfaces</w:t>
      </w:r>
    </w:p>
    <w:p w14:paraId="3E86D535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Step 1: Configure subinterfaces on R1 using the 802.1Q encapsulation.</w:t>
      </w:r>
    </w:p>
    <w:p w14:paraId="55AE37EE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Open configuration window</w:t>
      </w:r>
    </w:p>
    <w:p w14:paraId="17A491F6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a. Create the subinterface G0/0.10.</w:t>
      </w:r>
    </w:p>
    <w:p w14:paraId="1F803E72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• Set the encapsulation type to 802.1Q and assign VLAN 10 to the subinterface.</w:t>
      </w:r>
    </w:p>
    <w:p w14:paraId="15E8581C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• Refer to the Address Table and assign the correct IP address to the subinterface.</w:t>
      </w:r>
    </w:p>
    <w:p w14:paraId="0D88E299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  <w:lang w:val="fr-BE"/>
        </w:rPr>
      </w:pPr>
      <w:r w:rsidRPr="00565834">
        <w:rPr>
          <w:rFonts w:eastAsiaTheme="majorEastAsia" w:cstheme="majorBidi"/>
          <w:kern w:val="32"/>
          <w:szCs w:val="22"/>
          <w:lang w:val="fr-BE"/>
        </w:rPr>
        <w:t>R1(config)# int g0/0.10</w:t>
      </w:r>
    </w:p>
    <w:p w14:paraId="5769B271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  <w:lang w:val="fr-BE"/>
        </w:rPr>
      </w:pPr>
      <w:r w:rsidRPr="00565834">
        <w:rPr>
          <w:rFonts w:eastAsiaTheme="majorEastAsia" w:cstheme="majorBidi"/>
          <w:kern w:val="32"/>
          <w:szCs w:val="22"/>
          <w:lang w:val="fr-BE"/>
        </w:rPr>
        <w:t>R1(config-subif)# encapsulation dot1Q 10</w:t>
      </w:r>
    </w:p>
    <w:p w14:paraId="0CEF6EFF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R1(config-subif)# ip address 172.17.10.1 255.255.255.0</w:t>
      </w:r>
    </w:p>
    <w:p w14:paraId="5881ED39" w14:textId="067730A2" w:rsid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b. Repeat for the G0/0.30 subinterface.</w:t>
      </w:r>
    </w:p>
    <w:p w14:paraId="25915ABF" w14:textId="54530516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0FF70393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0B769394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Step 2: Verify Configuration.</w:t>
      </w:r>
    </w:p>
    <w:p w14:paraId="759B2AF2" w14:textId="6FF1524A" w:rsid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a. Use the show ip interface brief command to verify subinterface configuration. Both subinterfaces are</w:t>
      </w:r>
      <w:r>
        <w:rPr>
          <w:rFonts w:eastAsiaTheme="majorEastAsia" w:cstheme="majorBidi"/>
          <w:kern w:val="32"/>
          <w:szCs w:val="22"/>
        </w:rPr>
        <w:t xml:space="preserve"> </w:t>
      </w:r>
      <w:r w:rsidRPr="00565834">
        <w:rPr>
          <w:rFonts w:eastAsiaTheme="majorEastAsia" w:cstheme="majorBidi"/>
          <w:kern w:val="32"/>
          <w:szCs w:val="22"/>
        </w:rPr>
        <w:t xml:space="preserve">down. Subinterfaces are virtual interfaces that are associated with a </w:t>
      </w:r>
      <w:r w:rsidRPr="00565834">
        <w:rPr>
          <w:rFonts w:eastAsiaTheme="majorEastAsia" w:cstheme="majorBidi"/>
          <w:kern w:val="32"/>
          <w:szCs w:val="22"/>
        </w:rPr>
        <w:lastRenderedPageBreak/>
        <w:t>physical interface. Therefore, in</w:t>
      </w:r>
      <w:r>
        <w:rPr>
          <w:rFonts w:eastAsiaTheme="majorEastAsia" w:cstheme="majorBidi"/>
          <w:kern w:val="32"/>
          <w:szCs w:val="22"/>
        </w:rPr>
        <w:t xml:space="preserve"> </w:t>
      </w:r>
      <w:r w:rsidRPr="00565834">
        <w:rPr>
          <w:rFonts w:eastAsiaTheme="majorEastAsia" w:cstheme="majorBidi"/>
          <w:kern w:val="32"/>
          <w:szCs w:val="22"/>
        </w:rPr>
        <w:t>order to enable subinterfaces, you must enable the physical interface that they are associated with.</w:t>
      </w:r>
    </w:p>
    <w:p w14:paraId="17EECD4F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5CCB787A" w14:textId="5AC79E94" w:rsid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b. Enable the G0/0 interface. Verify that the subinterfaces are now active.</w:t>
      </w:r>
    </w:p>
    <w:p w14:paraId="371B69DC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1E2D5C0B" w14:textId="4B91F197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38EDFE1B" w14:textId="1D3A19E4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59000FA0" w14:textId="7264581F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0E9585CA" w14:textId="193A58D9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6E6F34BA" w14:textId="3B46B0BE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21F73587" w14:textId="23CD40FB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144294DC" w14:textId="59556DD3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3D631071" w14:textId="77777777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33FA9833" w14:textId="31B8EB73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Part 3: Test Connectivity with Inter-VLAN Routing</w:t>
      </w:r>
    </w:p>
    <w:p w14:paraId="2FADAF2D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Step 1: Ping between PC1 and PC3.</w:t>
      </w:r>
    </w:p>
    <w:p w14:paraId="3526123D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Question:</w:t>
      </w:r>
    </w:p>
    <w:p w14:paraId="10966D2E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From PC1, ping PC3. The pings should still fail. Explain.</w:t>
      </w:r>
    </w:p>
    <w:p w14:paraId="644816CA" w14:textId="77777777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27AF8456" w14:textId="1374A03A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7C338165" w14:textId="5EF805F6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6C099B63" w14:textId="479B09D1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21D483A6" w14:textId="70CB4048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406E0736" w14:textId="58178299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18FA1B93" w14:textId="77777777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58839903" w14:textId="77777777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3FF54004" w14:textId="4D7339F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Step 2: Enable trunking.</w:t>
      </w:r>
    </w:p>
    <w:p w14:paraId="3EA5BB16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Open configuration window</w:t>
      </w:r>
    </w:p>
    <w:p w14:paraId="77070877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a. On S1, issue the show vlan command.</w:t>
      </w:r>
    </w:p>
    <w:p w14:paraId="63DCB663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Question:</w:t>
      </w:r>
    </w:p>
    <w:p w14:paraId="254DE93B" w14:textId="4E0090C5" w:rsid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What VLAN is G0/1 assigned to?</w:t>
      </w:r>
    </w:p>
    <w:p w14:paraId="06BEC284" w14:textId="5F38F979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27C787A7" w14:textId="2CABCC57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55CAE1B2" w14:textId="63415D6D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5DAA10C9" w14:textId="28C867B0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2B3E9D0F" w14:textId="1C1C254A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7ECF3D61" w14:textId="77777777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67A7BB46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2C5772C8" w14:textId="24B7F8E3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b. Because the router was configured with multiple subinterfaces assigned to different VLANs, the switch</w:t>
      </w:r>
      <w:r>
        <w:rPr>
          <w:rFonts w:eastAsiaTheme="majorEastAsia" w:cstheme="majorBidi"/>
          <w:kern w:val="32"/>
          <w:szCs w:val="22"/>
        </w:rPr>
        <w:t xml:space="preserve"> </w:t>
      </w:r>
      <w:r w:rsidRPr="00565834">
        <w:rPr>
          <w:rFonts w:eastAsiaTheme="majorEastAsia" w:cstheme="majorBidi"/>
          <w:kern w:val="32"/>
          <w:szCs w:val="22"/>
        </w:rPr>
        <w:t>port connecting to the router must be configured as a trunk. Enable trunking on interface G0/1.</w:t>
      </w:r>
      <w:r>
        <w:rPr>
          <w:rFonts w:eastAsiaTheme="majorEastAsia" w:cstheme="majorBidi"/>
          <w:kern w:val="32"/>
          <w:szCs w:val="22"/>
        </w:rPr>
        <w:t xml:space="preserve"> </w:t>
      </w:r>
      <w:r w:rsidRPr="00565834">
        <w:rPr>
          <w:rFonts w:eastAsiaTheme="majorEastAsia" w:cstheme="majorBidi"/>
          <w:kern w:val="32"/>
          <w:szCs w:val="22"/>
        </w:rPr>
        <w:t>How can you determine that the interface is a trunk port using the show vlan command?</w:t>
      </w:r>
    </w:p>
    <w:p w14:paraId="1D71ED76" w14:textId="36AF817D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0607660A" w14:textId="64E24800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57F114F2" w14:textId="56BD65CC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3AF733CD" w14:textId="388B2081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4C6AD752" w14:textId="39D33231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76394DA0" w14:textId="77777777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3FEF455D" w14:textId="0F63EC70" w:rsid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c. Issue the show interface trunk command to verify that the interface is configured as a trunk.</w:t>
      </w:r>
    </w:p>
    <w:p w14:paraId="07723B2A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42A9309B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Step 3: Test Connectivity</w:t>
      </w:r>
    </w:p>
    <w:p w14:paraId="6FBA8558" w14:textId="44546FC2" w:rsid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If the configurations are correct, PC1 and PC3 should be able to ping their default gateways and each other.</w:t>
      </w:r>
    </w:p>
    <w:p w14:paraId="76503379" w14:textId="7DD3AC87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3C8EB5BF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619A7568" w14:textId="77777777" w:rsidR="00565834" w:rsidRP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Question:</w:t>
      </w:r>
    </w:p>
    <w:p w14:paraId="213DDB2A" w14:textId="2D5D2DAB" w:rsidR="00565834" w:rsidRDefault="00565834" w:rsidP="00565834">
      <w:pPr>
        <w:rPr>
          <w:rFonts w:eastAsiaTheme="majorEastAsia" w:cstheme="majorBidi"/>
          <w:kern w:val="32"/>
          <w:szCs w:val="22"/>
        </w:rPr>
      </w:pPr>
      <w:r w:rsidRPr="00565834">
        <w:rPr>
          <w:rFonts w:eastAsiaTheme="majorEastAsia" w:cstheme="majorBidi"/>
          <w:kern w:val="32"/>
          <w:szCs w:val="22"/>
        </w:rPr>
        <w:t>What addresses do PC1 and PC3 use as their default gateway addresses?</w:t>
      </w:r>
    </w:p>
    <w:p w14:paraId="6AADBEF4" w14:textId="26837B92" w:rsidR="00565834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1D285D38" w14:textId="77777777" w:rsidR="00565834" w:rsidRPr="00F4219F" w:rsidRDefault="00565834" w:rsidP="00565834">
      <w:pPr>
        <w:rPr>
          <w:rFonts w:eastAsiaTheme="majorEastAsia" w:cstheme="majorBidi"/>
          <w:kern w:val="32"/>
          <w:szCs w:val="22"/>
        </w:rPr>
      </w:pPr>
    </w:p>
    <w:p w14:paraId="5E6F39A5" w14:textId="49DF4038" w:rsidR="00F757E0" w:rsidRDefault="00F757E0">
      <w:pPr>
        <w:spacing w:before="0" w:after="0"/>
        <w:rPr>
          <w:rFonts w:eastAsiaTheme="majorEastAsia" w:cstheme="majorBidi"/>
          <w:b/>
          <w:bCs/>
          <w:kern w:val="32"/>
          <w:sz w:val="36"/>
          <w:szCs w:val="32"/>
        </w:rPr>
      </w:pPr>
      <w:r>
        <w:rPr>
          <w:rFonts w:eastAsiaTheme="majorEastAsia" w:cstheme="majorBidi"/>
          <w:b/>
          <w:bCs/>
          <w:kern w:val="32"/>
          <w:sz w:val="36"/>
          <w:szCs w:val="32"/>
        </w:rPr>
        <w:br w:type="page"/>
      </w:r>
    </w:p>
    <w:p w14:paraId="14AF8A66" w14:textId="77777777" w:rsidR="00565834" w:rsidRDefault="00565834">
      <w:pPr>
        <w:spacing w:before="0" w:after="0"/>
        <w:rPr>
          <w:rFonts w:eastAsiaTheme="majorEastAsia" w:cstheme="majorBidi"/>
          <w:b/>
          <w:bCs/>
          <w:kern w:val="32"/>
          <w:sz w:val="36"/>
          <w:szCs w:val="32"/>
        </w:rPr>
      </w:pPr>
    </w:p>
    <w:p w14:paraId="575C17B0" w14:textId="78C147C5" w:rsidR="00F757E0" w:rsidRDefault="00F757E0" w:rsidP="00F757E0">
      <w:pPr>
        <w:pStyle w:val="Titre1"/>
        <w:numPr>
          <w:ilvl w:val="0"/>
          <w:numId w:val="1"/>
        </w:numPr>
        <w:rPr>
          <w:shd w:val="clear" w:color="auto" w:fill="FFFFFF"/>
        </w:rPr>
      </w:pPr>
      <w:bookmarkStart w:id="1" w:name="_Toc65663246"/>
      <w:r>
        <w:rPr>
          <w:shd w:val="clear" w:color="auto" w:fill="FFFFFF"/>
        </w:rPr>
        <w:t>4.2.8 Lab - Configure Router-on-a-Stick Inter-VLAN Routing</w:t>
      </w:r>
      <w:bookmarkEnd w:id="1"/>
    </w:p>
    <w:p w14:paraId="29EB37F8" w14:textId="66EF545F" w:rsidR="00F757E0" w:rsidRDefault="00F757E0" w:rsidP="00F757E0">
      <w:pPr>
        <w:rPr>
          <w:rFonts w:eastAsiaTheme="majorEastAsia"/>
        </w:rPr>
      </w:pPr>
    </w:p>
    <w:p w14:paraId="0684BC72" w14:textId="2D3E2586" w:rsidR="00F757E0" w:rsidRDefault="00F757E0">
      <w:pPr>
        <w:spacing w:before="0" w:after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443263CA" w14:textId="0AE9C31F" w:rsidR="00F757E0" w:rsidRDefault="00F757E0" w:rsidP="00F757E0">
      <w:pPr>
        <w:pStyle w:val="Titre1"/>
        <w:numPr>
          <w:ilvl w:val="0"/>
          <w:numId w:val="1"/>
        </w:numPr>
      </w:pPr>
      <w:bookmarkStart w:id="2" w:name="_Toc65663247"/>
      <w:r w:rsidRPr="00F757E0">
        <w:lastRenderedPageBreak/>
        <w:t>4.3.8 Packet Tracer - Configure Layer 3 Switching and Inter-VLAN Routing</w:t>
      </w:r>
      <w:bookmarkEnd w:id="2"/>
    </w:p>
    <w:p w14:paraId="44EF32F6" w14:textId="2782D1C6" w:rsidR="00F757E0" w:rsidRDefault="00F757E0" w:rsidP="00F757E0"/>
    <w:p w14:paraId="60B65A91" w14:textId="4EBD4B03" w:rsidR="00F757E0" w:rsidRDefault="00F757E0">
      <w:pPr>
        <w:spacing w:before="0" w:after="0"/>
      </w:pPr>
      <w:r>
        <w:br w:type="page"/>
      </w:r>
    </w:p>
    <w:p w14:paraId="4EF37FDD" w14:textId="7EE729D2" w:rsidR="00F757E0" w:rsidRDefault="00F757E0" w:rsidP="00F757E0">
      <w:pPr>
        <w:pStyle w:val="Titre1"/>
        <w:numPr>
          <w:ilvl w:val="0"/>
          <w:numId w:val="1"/>
        </w:numPr>
        <w:rPr>
          <w:shd w:val="clear" w:color="auto" w:fill="FFFFFF"/>
        </w:rPr>
      </w:pPr>
      <w:bookmarkStart w:id="3" w:name="_Toc65663248"/>
      <w:r>
        <w:rPr>
          <w:shd w:val="clear" w:color="auto" w:fill="FFFFFF"/>
        </w:rPr>
        <w:lastRenderedPageBreak/>
        <w:t>4.8 Packet Tracer - Troubleshoot Inter-VLAN Routing</w:t>
      </w:r>
      <w:bookmarkEnd w:id="3"/>
    </w:p>
    <w:p w14:paraId="053C5ED8" w14:textId="780F3A30" w:rsidR="00F757E0" w:rsidRDefault="00F757E0" w:rsidP="00F757E0"/>
    <w:p w14:paraId="7B384CB4" w14:textId="39E38C9A" w:rsidR="00F757E0" w:rsidRDefault="00F757E0">
      <w:pPr>
        <w:spacing w:before="0" w:after="0"/>
      </w:pPr>
      <w:r>
        <w:br w:type="page"/>
      </w:r>
    </w:p>
    <w:p w14:paraId="6995C97B" w14:textId="77777777" w:rsidR="00F757E0" w:rsidRPr="00F757E0" w:rsidRDefault="00F757E0" w:rsidP="00F757E0"/>
    <w:p w14:paraId="1C63A2F1" w14:textId="1B1A1DF0" w:rsidR="005F1E24" w:rsidRPr="00F757E0" w:rsidRDefault="00F757E0" w:rsidP="00F757E0">
      <w:pPr>
        <w:pStyle w:val="Titre1"/>
        <w:numPr>
          <w:ilvl w:val="0"/>
          <w:numId w:val="1"/>
        </w:numPr>
      </w:pPr>
      <w:bookmarkStart w:id="4" w:name="_Toc65663249"/>
      <w:r>
        <w:rPr>
          <w:shd w:val="clear" w:color="auto" w:fill="FFFFFF"/>
        </w:rPr>
        <w:t>4.4.9 Lab - Troubleshoot Inter-VLAN Routing</w:t>
      </w:r>
      <w:bookmarkEnd w:id="4"/>
    </w:p>
    <w:sectPr w:rsidR="005F1E24" w:rsidRPr="00F757E0" w:rsidSect="0004405A">
      <w:headerReference w:type="first" r:id="rId19"/>
      <w:footerReference w:type="first" r:id="rId20"/>
      <w:pgSz w:w="11907" w:h="16840" w:code="9"/>
      <w:pgMar w:top="1418" w:right="1134" w:bottom="1134" w:left="1701" w:header="567" w:footer="567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9E346" w14:textId="77777777" w:rsidR="001951BE" w:rsidRDefault="001951BE">
      <w:r>
        <w:separator/>
      </w:r>
    </w:p>
  </w:endnote>
  <w:endnote w:type="continuationSeparator" w:id="0">
    <w:p w14:paraId="3CB49401" w14:textId="77777777" w:rsidR="001951BE" w:rsidRDefault="0019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ntax Com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3CBC8" w14:textId="77777777" w:rsidR="00DD46F1" w:rsidRPr="00FD73FD" w:rsidRDefault="00DD46F1">
    <w:pPr>
      <w:pStyle w:val="Pieddepage"/>
      <w:jc w:val="center"/>
      <w:rPr>
        <w:rFonts w:ascii="Syntax Com" w:hAnsi="Syntax Com"/>
        <w:sz w:val="20"/>
        <w:szCs w:val="20"/>
      </w:rPr>
    </w:pPr>
    <w:r w:rsidRPr="00FD73FD">
      <w:rPr>
        <w:rFonts w:ascii="Syntax Com" w:hAnsi="Syntax Com"/>
        <w:sz w:val="20"/>
        <w:szCs w:val="20"/>
      </w:rPr>
      <w:fldChar w:fldCharType="begin"/>
    </w:r>
    <w:r w:rsidRPr="00FD73FD">
      <w:rPr>
        <w:rFonts w:ascii="Syntax Com" w:hAnsi="Syntax Com"/>
        <w:sz w:val="20"/>
        <w:szCs w:val="20"/>
      </w:rPr>
      <w:instrText xml:space="preserve"> PAGE   \* MERGEFORMAT </w:instrText>
    </w:r>
    <w:r w:rsidRPr="00FD73FD">
      <w:rPr>
        <w:rFonts w:ascii="Syntax Com" w:hAnsi="Syntax Com"/>
        <w:sz w:val="20"/>
        <w:szCs w:val="20"/>
      </w:rPr>
      <w:fldChar w:fldCharType="separate"/>
    </w:r>
    <w:r w:rsidR="00501068">
      <w:rPr>
        <w:rFonts w:ascii="Syntax Com" w:hAnsi="Syntax Com"/>
        <w:noProof/>
        <w:sz w:val="20"/>
        <w:szCs w:val="20"/>
      </w:rPr>
      <w:t>2</w:t>
    </w:r>
    <w:r w:rsidRPr="00FD73FD">
      <w:rPr>
        <w:rFonts w:ascii="Syntax Com" w:hAnsi="Syntax Com"/>
        <w:sz w:val="20"/>
        <w:szCs w:val="20"/>
      </w:rPr>
      <w:fldChar w:fldCharType="end"/>
    </w:r>
  </w:p>
  <w:p w14:paraId="1299C43A" w14:textId="77777777" w:rsidR="00DD46F1" w:rsidRPr="00F84065" w:rsidRDefault="00DD46F1" w:rsidP="00F84065">
    <w:pPr>
      <w:pStyle w:val="Pieddepage"/>
      <w:tabs>
        <w:tab w:val="clear" w:pos="4320"/>
        <w:tab w:val="clear" w:pos="8640"/>
      </w:tabs>
      <w:jc w:val="center"/>
      <w:rPr>
        <w:rFonts w:ascii="Verdana" w:hAnsi="Verdana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E95EE" w14:textId="77777777" w:rsidR="00DD46F1" w:rsidRPr="00727CB8" w:rsidRDefault="00011553" w:rsidP="005D42E4">
    <w:pPr>
      <w:pStyle w:val="Pieddepage"/>
      <w:tabs>
        <w:tab w:val="clear" w:pos="4320"/>
        <w:tab w:val="clear" w:pos="8640"/>
        <w:tab w:val="left" w:pos="8080"/>
      </w:tabs>
      <w:ind w:right="-425"/>
      <w:rPr>
        <w:rFonts w:ascii="Syntax Com" w:hAnsi="Syntax Com"/>
        <w:color w:val="595959"/>
        <w:sz w:val="16"/>
        <w:szCs w:val="16"/>
        <w:lang w:val="nl-BE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46E2F229" wp14:editId="0B70E285">
          <wp:simplePos x="0" y="0"/>
          <wp:positionH relativeFrom="margin">
            <wp:posOffset>4076700</wp:posOffset>
          </wp:positionH>
          <wp:positionV relativeFrom="margin">
            <wp:posOffset>9372600</wp:posOffset>
          </wp:positionV>
          <wp:extent cx="1115695" cy="424815"/>
          <wp:effectExtent l="0" t="0" r="8255" b="0"/>
          <wp:wrapSquare wrapText="bothSides"/>
          <wp:docPr id="13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D8B6" w14:textId="77777777" w:rsidR="0004405A" w:rsidRPr="00727CB8" w:rsidRDefault="0004405A" w:rsidP="003D5BE7">
    <w:pPr>
      <w:pStyle w:val="Pieddepage"/>
      <w:tabs>
        <w:tab w:val="clear" w:pos="4320"/>
        <w:tab w:val="clear" w:pos="8640"/>
        <w:tab w:val="left" w:pos="8080"/>
      </w:tabs>
      <w:ind w:right="-425"/>
      <w:jc w:val="right"/>
      <w:rPr>
        <w:rFonts w:ascii="Syntax Com" w:hAnsi="Syntax Com"/>
        <w:color w:val="595959"/>
        <w:sz w:val="16"/>
        <w:szCs w:val="16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4AFA3" w14:textId="77777777" w:rsidR="001951BE" w:rsidRDefault="001951BE">
      <w:r>
        <w:separator/>
      </w:r>
    </w:p>
  </w:footnote>
  <w:footnote w:type="continuationSeparator" w:id="0">
    <w:p w14:paraId="19B56223" w14:textId="77777777" w:rsidR="001951BE" w:rsidRDefault="00195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9056E" w14:textId="77777777" w:rsidR="00DD46F1" w:rsidRPr="003104E6" w:rsidRDefault="53552FA6" w:rsidP="0004405A">
    <w:pPr>
      <w:pStyle w:val="En-tte"/>
      <w:tabs>
        <w:tab w:val="clear" w:pos="8640"/>
        <w:tab w:val="right" w:pos="8364"/>
      </w:tabs>
      <w:ind w:right="-522"/>
      <w:jc w:val="right"/>
      <w:rPr>
        <w:lang w:val="nl-BE"/>
      </w:rPr>
    </w:pPr>
    <w:r>
      <w:rPr>
        <w:noProof/>
      </w:rPr>
      <w:drawing>
        <wp:inline distT="0" distB="0" distL="0" distR="0" wp14:anchorId="29EAD605" wp14:editId="5F5A80A2">
          <wp:extent cx="2292350" cy="1194050"/>
          <wp:effectExtent l="0" t="0" r="0" b="6350"/>
          <wp:docPr id="1398091686" name="Afbeelding 2" descr="C:\Users\LIESBE~1.RAU\AppData\Local\Temp\odisee_2019_nachtblauw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350" cy="119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2CB0E" w14:textId="77777777" w:rsidR="00DD46F1" w:rsidRPr="003104E6" w:rsidRDefault="00DD46F1" w:rsidP="0004405A">
    <w:pPr>
      <w:pStyle w:val="En-tte"/>
      <w:ind w:right="-142"/>
      <w:jc w:val="right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83948"/>
    <w:multiLevelType w:val="hybridMultilevel"/>
    <w:tmpl w:val="8D1A9A1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22334"/>
    <w:multiLevelType w:val="hybridMultilevel"/>
    <w:tmpl w:val="B5F60D9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B2"/>
    <w:rsid w:val="00011553"/>
    <w:rsid w:val="00011FD5"/>
    <w:rsid w:val="000153ED"/>
    <w:rsid w:val="000200F8"/>
    <w:rsid w:val="0004405A"/>
    <w:rsid w:val="00053FC9"/>
    <w:rsid w:val="00055005"/>
    <w:rsid w:val="0006445D"/>
    <w:rsid w:val="0007331E"/>
    <w:rsid w:val="0008050A"/>
    <w:rsid w:val="000B25E7"/>
    <w:rsid w:val="000C7AC3"/>
    <w:rsid w:val="000D3814"/>
    <w:rsid w:val="000F062E"/>
    <w:rsid w:val="000F2B78"/>
    <w:rsid w:val="00101BD8"/>
    <w:rsid w:val="00115DDD"/>
    <w:rsid w:val="00136B7F"/>
    <w:rsid w:val="00156AE6"/>
    <w:rsid w:val="00171F95"/>
    <w:rsid w:val="00183A6D"/>
    <w:rsid w:val="001866BB"/>
    <w:rsid w:val="001951BE"/>
    <w:rsid w:val="001D04BF"/>
    <w:rsid w:val="001D6E99"/>
    <w:rsid w:val="001E0AFE"/>
    <w:rsid w:val="001E6E72"/>
    <w:rsid w:val="001F0831"/>
    <w:rsid w:val="001F2367"/>
    <w:rsid w:val="002070D0"/>
    <w:rsid w:val="00211618"/>
    <w:rsid w:val="00227DEF"/>
    <w:rsid w:val="00232CBD"/>
    <w:rsid w:val="00240830"/>
    <w:rsid w:val="002709B4"/>
    <w:rsid w:val="002726EF"/>
    <w:rsid w:val="002750DE"/>
    <w:rsid w:val="0027732D"/>
    <w:rsid w:val="002919A8"/>
    <w:rsid w:val="002B3BCA"/>
    <w:rsid w:val="002D606A"/>
    <w:rsid w:val="003104E6"/>
    <w:rsid w:val="00336020"/>
    <w:rsid w:val="003612EE"/>
    <w:rsid w:val="0037469D"/>
    <w:rsid w:val="00396207"/>
    <w:rsid w:val="003C3395"/>
    <w:rsid w:val="003D5BE7"/>
    <w:rsid w:val="003F007D"/>
    <w:rsid w:val="003F58C4"/>
    <w:rsid w:val="004157E1"/>
    <w:rsid w:val="0042503D"/>
    <w:rsid w:val="00437620"/>
    <w:rsid w:val="00445D98"/>
    <w:rsid w:val="00474316"/>
    <w:rsid w:val="004832C4"/>
    <w:rsid w:val="004852C1"/>
    <w:rsid w:val="0048668A"/>
    <w:rsid w:val="004906BE"/>
    <w:rsid w:val="00491689"/>
    <w:rsid w:val="004927F1"/>
    <w:rsid w:val="004955DD"/>
    <w:rsid w:val="00495F2C"/>
    <w:rsid w:val="0049629D"/>
    <w:rsid w:val="004A0F6B"/>
    <w:rsid w:val="004B41F0"/>
    <w:rsid w:val="004E2E53"/>
    <w:rsid w:val="004E776A"/>
    <w:rsid w:val="004E7E53"/>
    <w:rsid w:val="00501068"/>
    <w:rsid w:val="005019F0"/>
    <w:rsid w:val="00506A5D"/>
    <w:rsid w:val="0051664E"/>
    <w:rsid w:val="005303FA"/>
    <w:rsid w:val="00535BF7"/>
    <w:rsid w:val="00565834"/>
    <w:rsid w:val="0057328F"/>
    <w:rsid w:val="00583145"/>
    <w:rsid w:val="00585F4A"/>
    <w:rsid w:val="005A5F75"/>
    <w:rsid w:val="005B02FF"/>
    <w:rsid w:val="005C5B6F"/>
    <w:rsid w:val="005D2A76"/>
    <w:rsid w:val="005D42E4"/>
    <w:rsid w:val="005E34C6"/>
    <w:rsid w:val="005F1E24"/>
    <w:rsid w:val="005F7EAE"/>
    <w:rsid w:val="006001EB"/>
    <w:rsid w:val="00622A26"/>
    <w:rsid w:val="00626E96"/>
    <w:rsid w:val="00642514"/>
    <w:rsid w:val="00645BAD"/>
    <w:rsid w:val="00652E82"/>
    <w:rsid w:val="00654E69"/>
    <w:rsid w:val="00671878"/>
    <w:rsid w:val="006C41B0"/>
    <w:rsid w:val="006C6306"/>
    <w:rsid w:val="006D2707"/>
    <w:rsid w:val="006E36F1"/>
    <w:rsid w:val="006E3D9F"/>
    <w:rsid w:val="006E6935"/>
    <w:rsid w:val="00727CB8"/>
    <w:rsid w:val="0074703C"/>
    <w:rsid w:val="0075248D"/>
    <w:rsid w:val="00767936"/>
    <w:rsid w:val="00771271"/>
    <w:rsid w:val="007713B2"/>
    <w:rsid w:val="007767C4"/>
    <w:rsid w:val="00780E68"/>
    <w:rsid w:val="00784B3C"/>
    <w:rsid w:val="0079101F"/>
    <w:rsid w:val="00792D70"/>
    <w:rsid w:val="007A35C1"/>
    <w:rsid w:val="007D7DD2"/>
    <w:rsid w:val="007E550F"/>
    <w:rsid w:val="007F7510"/>
    <w:rsid w:val="00803BC1"/>
    <w:rsid w:val="00815B67"/>
    <w:rsid w:val="00836305"/>
    <w:rsid w:val="00840454"/>
    <w:rsid w:val="008629E0"/>
    <w:rsid w:val="008652DA"/>
    <w:rsid w:val="00892146"/>
    <w:rsid w:val="008C78F4"/>
    <w:rsid w:val="008D262F"/>
    <w:rsid w:val="008E3E28"/>
    <w:rsid w:val="008E4FA2"/>
    <w:rsid w:val="008F13A0"/>
    <w:rsid w:val="00906A57"/>
    <w:rsid w:val="00933149"/>
    <w:rsid w:val="00955061"/>
    <w:rsid w:val="00955A62"/>
    <w:rsid w:val="0097155D"/>
    <w:rsid w:val="00984A47"/>
    <w:rsid w:val="009C0DAE"/>
    <w:rsid w:val="009F1913"/>
    <w:rsid w:val="009F5679"/>
    <w:rsid w:val="00A16EA3"/>
    <w:rsid w:val="00A1770C"/>
    <w:rsid w:val="00A32584"/>
    <w:rsid w:val="00A36985"/>
    <w:rsid w:val="00A540D3"/>
    <w:rsid w:val="00A61137"/>
    <w:rsid w:val="00A8471B"/>
    <w:rsid w:val="00A92CFF"/>
    <w:rsid w:val="00AB1E9C"/>
    <w:rsid w:val="00AC7442"/>
    <w:rsid w:val="00AD2592"/>
    <w:rsid w:val="00AD7C26"/>
    <w:rsid w:val="00AE3CBD"/>
    <w:rsid w:val="00AF1E89"/>
    <w:rsid w:val="00B000F4"/>
    <w:rsid w:val="00B10FAA"/>
    <w:rsid w:val="00B15C30"/>
    <w:rsid w:val="00B36F96"/>
    <w:rsid w:val="00B43D14"/>
    <w:rsid w:val="00B5382C"/>
    <w:rsid w:val="00B56D6E"/>
    <w:rsid w:val="00B857AB"/>
    <w:rsid w:val="00BA29B8"/>
    <w:rsid w:val="00BB566B"/>
    <w:rsid w:val="00BC166F"/>
    <w:rsid w:val="00BC316E"/>
    <w:rsid w:val="00BD4706"/>
    <w:rsid w:val="00BD52AF"/>
    <w:rsid w:val="00C060C3"/>
    <w:rsid w:val="00C150B6"/>
    <w:rsid w:val="00C22ED8"/>
    <w:rsid w:val="00C466AF"/>
    <w:rsid w:val="00C5275B"/>
    <w:rsid w:val="00C577CD"/>
    <w:rsid w:val="00C7772E"/>
    <w:rsid w:val="00C77F10"/>
    <w:rsid w:val="00C84BB4"/>
    <w:rsid w:val="00C93E51"/>
    <w:rsid w:val="00C94641"/>
    <w:rsid w:val="00CD133F"/>
    <w:rsid w:val="00CD136E"/>
    <w:rsid w:val="00CD1B69"/>
    <w:rsid w:val="00CD1D6D"/>
    <w:rsid w:val="00CE27FA"/>
    <w:rsid w:val="00CE566B"/>
    <w:rsid w:val="00CF6245"/>
    <w:rsid w:val="00D02827"/>
    <w:rsid w:val="00D2591C"/>
    <w:rsid w:val="00D377ED"/>
    <w:rsid w:val="00D4704C"/>
    <w:rsid w:val="00D96D1E"/>
    <w:rsid w:val="00D97C52"/>
    <w:rsid w:val="00DA632A"/>
    <w:rsid w:val="00DA639E"/>
    <w:rsid w:val="00DB36EA"/>
    <w:rsid w:val="00DC19FC"/>
    <w:rsid w:val="00DC7B39"/>
    <w:rsid w:val="00DD46F1"/>
    <w:rsid w:val="00E010A7"/>
    <w:rsid w:val="00E12620"/>
    <w:rsid w:val="00E149F1"/>
    <w:rsid w:val="00E22781"/>
    <w:rsid w:val="00E25C85"/>
    <w:rsid w:val="00E35EBB"/>
    <w:rsid w:val="00E56886"/>
    <w:rsid w:val="00E622A3"/>
    <w:rsid w:val="00E85168"/>
    <w:rsid w:val="00EA39F2"/>
    <w:rsid w:val="00EA520D"/>
    <w:rsid w:val="00EA7E66"/>
    <w:rsid w:val="00EB1522"/>
    <w:rsid w:val="00EB312C"/>
    <w:rsid w:val="00EB31BC"/>
    <w:rsid w:val="00EB5991"/>
    <w:rsid w:val="00EC3C6D"/>
    <w:rsid w:val="00F0713A"/>
    <w:rsid w:val="00F1068D"/>
    <w:rsid w:val="00F2002B"/>
    <w:rsid w:val="00F2384C"/>
    <w:rsid w:val="00F25E58"/>
    <w:rsid w:val="00F31138"/>
    <w:rsid w:val="00F32BB8"/>
    <w:rsid w:val="00F363A4"/>
    <w:rsid w:val="00F4219F"/>
    <w:rsid w:val="00F503D8"/>
    <w:rsid w:val="00F706E5"/>
    <w:rsid w:val="00F757E0"/>
    <w:rsid w:val="00F84065"/>
    <w:rsid w:val="00FB5341"/>
    <w:rsid w:val="00FD73FD"/>
    <w:rsid w:val="00FF5A37"/>
    <w:rsid w:val="53552FA6"/>
    <w:rsid w:val="5F5A8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6D6AFD"/>
  <w15:docId w15:val="{E21D1DBA-9DBF-4948-9F9A-DC5CD137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6BE"/>
    <w:pPr>
      <w:spacing w:before="120" w:after="120"/>
    </w:pPr>
    <w:rPr>
      <w:rFonts w:ascii="Corbel" w:hAnsi="Corbel"/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5E34C6"/>
    <w:pPr>
      <w:keepNext/>
      <w:spacing w:before="0" w:after="240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5E34C6"/>
    <w:pPr>
      <w:keepNext/>
      <w:spacing w:before="24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5E34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37469D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37469D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semiHidden/>
    <w:rsid w:val="0008050A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F84065"/>
  </w:style>
  <w:style w:type="character" w:customStyle="1" w:styleId="En-tteCar">
    <w:name w:val="En-tête Car"/>
    <w:link w:val="En-tte"/>
    <w:rsid w:val="00E010A7"/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727CB8"/>
    <w:rPr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0F062E"/>
    <w:pPr>
      <w:framePr w:wrap="around" w:vAnchor="page" w:hAnchor="margin" w:xAlign="right" w:y="6805"/>
      <w:tabs>
        <w:tab w:val="left" w:pos="8896"/>
      </w:tabs>
      <w:jc w:val="right"/>
    </w:pPr>
    <w:rPr>
      <w:b/>
      <w:sz w:val="56"/>
      <w:szCs w:val="56"/>
    </w:rPr>
  </w:style>
  <w:style w:type="character" w:customStyle="1" w:styleId="TitreCar">
    <w:name w:val="Titre Car"/>
    <w:link w:val="Titre"/>
    <w:uiPriority w:val="10"/>
    <w:semiHidden/>
    <w:rsid w:val="004906BE"/>
    <w:rPr>
      <w:rFonts w:ascii="Corbel" w:hAnsi="Corbel"/>
      <w:b/>
      <w:sz w:val="56"/>
      <w:szCs w:val="56"/>
      <w:lang w:val="en-US" w:eastAsia="en-US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0F062E"/>
    <w:pPr>
      <w:framePr w:wrap="around" w:vAnchor="page" w:hAnchor="margin" w:xAlign="right" w:y="6805"/>
      <w:tabs>
        <w:tab w:val="left" w:pos="9072"/>
      </w:tabs>
      <w:jc w:val="right"/>
    </w:pPr>
    <w:rPr>
      <w:b/>
      <w:sz w:val="32"/>
      <w:szCs w:val="28"/>
    </w:rPr>
  </w:style>
  <w:style w:type="character" w:customStyle="1" w:styleId="Sous-titreCar">
    <w:name w:val="Sous-titre Car"/>
    <w:link w:val="Sous-titre"/>
    <w:uiPriority w:val="11"/>
    <w:semiHidden/>
    <w:rsid w:val="004906BE"/>
    <w:rPr>
      <w:rFonts w:ascii="Corbel" w:hAnsi="Corbel"/>
      <w:b/>
      <w:sz w:val="32"/>
      <w:szCs w:val="28"/>
      <w:lang w:val="en-US" w:eastAsia="en-US"/>
    </w:rPr>
  </w:style>
  <w:style w:type="paragraph" w:customStyle="1" w:styleId="vertrouwelijk">
    <w:name w:val="vertrouwelijk"/>
    <w:basedOn w:val="Normal"/>
    <w:uiPriority w:val="2"/>
    <w:qFormat/>
    <w:rsid w:val="001D6E99"/>
    <w:pPr>
      <w:jc w:val="right"/>
    </w:pPr>
    <w:rPr>
      <w:b/>
      <w:sz w:val="32"/>
      <w:szCs w:val="40"/>
    </w:rPr>
  </w:style>
  <w:style w:type="paragraph" w:customStyle="1" w:styleId="opmerkingen">
    <w:name w:val="opmerkingen"/>
    <w:basedOn w:val="Normal"/>
    <w:uiPriority w:val="2"/>
    <w:qFormat/>
    <w:rsid w:val="001D6E99"/>
    <w:pPr>
      <w:jc w:val="right"/>
    </w:pPr>
    <w:rPr>
      <w:i/>
      <w:color w:val="FF0000"/>
      <w:lang w:val="nl-BE"/>
    </w:rPr>
  </w:style>
  <w:style w:type="paragraph" w:customStyle="1" w:styleId="referentie1">
    <w:name w:val="referentie 1"/>
    <w:basedOn w:val="Normal"/>
    <w:uiPriority w:val="2"/>
    <w:qFormat/>
    <w:rsid w:val="001D6E99"/>
    <w:pPr>
      <w:ind w:right="318"/>
      <w:jc w:val="right"/>
    </w:pPr>
    <w:rPr>
      <w:rFonts w:ascii="Verdana" w:hAnsi="Verdana"/>
      <w:b/>
      <w:color w:val="000000"/>
      <w:sz w:val="22"/>
      <w:szCs w:val="22"/>
    </w:rPr>
  </w:style>
  <w:style w:type="paragraph" w:customStyle="1" w:styleId="academiejaar">
    <w:name w:val="academiejaar"/>
    <w:basedOn w:val="Normal"/>
    <w:uiPriority w:val="2"/>
    <w:qFormat/>
    <w:rsid w:val="001D6E99"/>
    <w:pPr>
      <w:pBdr>
        <w:top w:val="single" w:sz="4" w:space="0" w:color="auto"/>
      </w:pBdr>
      <w:jc w:val="right"/>
    </w:pPr>
    <w:rPr>
      <w:rFonts w:cs="Arial"/>
      <w:b/>
      <w:sz w:val="28"/>
      <w:szCs w:val="28"/>
      <w:lang w:val="nl-NL"/>
    </w:rPr>
  </w:style>
  <w:style w:type="paragraph" w:customStyle="1" w:styleId="referentie2">
    <w:name w:val="referentie 2"/>
    <w:basedOn w:val="Normal"/>
    <w:uiPriority w:val="2"/>
    <w:qFormat/>
    <w:rsid w:val="001D6E99"/>
    <w:pPr>
      <w:ind w:right="-101"/>
      <w:jc w:val="right"/>
    </w:pPr>
    <w:rPr>
      <w:b/>
      <w:sz w:val="28"/>
      <w:lang w:val="nl-BE"/>
    </w:rPr>
  </w:style>
  <w:style w:type="paragraph" w:customStyle="1" w:styleId="kadertitelblad">
    <w:name w:val="kader titelblad"/>
    <w:basedOn w:val="Normal"/>
    <w:uiPriority w:val="2"/>
    <w:qFormat/>
    <w:rsid w:val="00DD46F1"/>
    <w:pPr>
      <w:framePr w:wrap="around" w:hAnchor="margin" w:xAlign="right" w:yAlign="bottom"/>
      <w:spacing w:before="0" w:after="0"/>
      <w:suppressOverlap/>
      <w:jc w:val="right"/>
    </w:pPr>
    <w:rPr>
      <w:sz w:val="26"/>
      <w:szCs w:val="26"/>
    </w:rPr>
  </w:style>
  <w:style w:type="paragraph" w:styleId="Sansinterligne">
    <w:name w:val="No Spacing"/>
    <w:link w:val="SansinterligneCar"/>
    <w:uiPriority w:val="1"/>
    <w:qFormat/>
    <w:rsid w:val="000F062E"/>
    <w:rPr>
      <w:rFonts w:ascii="Calibri" w:hAnsi="Calibri"/>
      <w:sz w:val="22"/>
      <w:szCs w:val="22"/>
      <w:lang w:val="en-US" w:eastAsia="en-US"/>
    </w:rPr>
  </w:style>
  <w:style w:type="character" w:customStyle="1" w:styleId="SansinterligneCar">
    <w:name w:val="Sans interligne Car"/>
    <w:link w:val="Sansinterligne"/>
    <w:uiPriority w:val="1"/>
    <w:rsid w:val="000F062E"/>
    <w:rPr>
      <w:rFonts w:ascii="Calibri" w:hAnsi="Calibri"/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rsid w:val="005E34C6"/>
    <w:rPr>
      <w:rFonts w:ascii="Corbel" w:eastAsiaTheme="majorEastAsia" w:hAnsi="Corbel" w:cstheme="majorBidi"/>
      <w:b/>
      <w:bCs/>
      <w:kern w:val="32"/>
      <w:sz w:val="36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rsid w:val="005E34C6"/>
    <w:rPr>
      <w:rFonts w:ascii="Corbel" w:eastAsiaTheme="majorEastAsia" w:hAnsi="Corbel" w:cstheme="majorBidi"/>
      <w:b/>
      <w:bCs/>
      <w:iCs/>
      <w:sz w:val="28"/>
      <w:szCs w:val="28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501068"/>
    <w:rPr>
      <w:color w:val="808080"/>
    </w:rPr>
  </w:style>
  <w:style w:type="character" w:styleId="Accentuationlgre">
    <w:name w:val="Subtle Emphasis"/>
    <w:basedOn w:val="Policepardfaut"/>
    <w:uiPriority w:val="1"/>
    <w:qFormat/>
    <w:rsid w:val="002750DE"/>
    <w:rPr>
      <w:i/>
      <w:iCs/>
      <w:color w:val="404040" w:themeColor="text1" w:themeTint="BF"/>
    </w:rPr>
  </w:style>
  <w:style w:type="character" w:customStyle="1" w:styleId="Titre3Car">
    <w:name w:val="Titre 3 Car"/>
    <w:basedOn w:val="Policepardfaut"/>
    <w:link w:val="Titre3"/>
    <w:rsid w:val="005E34C6"/>
    <w:rPr>
      <w:rFonts w:ascii="Corbel" w:eastAsiaTheme="majorEastAsia" w:hAnsi="Corbel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Style1">
    <w:name w:val="Style1"/>
    <w:basedOn w:val="Policepardfaut"/>
    <w:uiPriority w:val="1"/>
    <w:rsid w:val="00EB312C"/>
    <w:rPr>
      <w:rFonts w:ascii="Corbel" w:hAnsi="Corbel"/>
      <w:b/>
      <w:sz w:val="26"/>
    </w:rPr>
  </w:style>
  <w:style w:type="table" w:styleId="Grilledutableau">
    <w:name w:val="Table Grid"/>
    <w:basedOn w:val="TableauNormal"/>
    <w:uiPriority w:val="59"/>
    <w:rsid w:val="004A0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">
    <w:name w:val="Style2"/>
    <w:basedOn w:val="Policepardfaut"/>
    <w:uiPriority w:val="1"/>
    <w:rsid w:val="004A0F6B"/>
    <w:rPr>
      <w:rFonts w:ascii="Corbel" w:hAnsi="Corbel"/>
      <w:b/>
      <w:sz w:val="56"/>
    </w:rPr>
  </w:style>
  <w:style w:type="character" w:customStyle="1" w:styleId="Style3">
    <w:name w:val="Style3"/>
    <w:basedOn w:val="Policepardfaut"/>
    <w:uiPriority w:val="1"/>
    <w:rsid w:val="004A0F6B"/>
    <w:rPr>
      <w:rFonts w:ascii="Corbel" w:hAnsi="Corbel"/>
      <w:i/>
      <w:sz w:val="44"/>
    </w:rPr>
  </w:style>
  <w:style w:type="character" w:customStyle="1" w:styleId="Style4">
    <w:name w:val="Style4"/>
    <w:basedOn w:val="Policepardfaut"/>
    <w:uiPriority w:val="1"/>
    <w:rsid w:val="002B3BCA"/>
    <w:rPr>
      <w:rFonts w:ascii="Corbel" w:hAnsi="Corbel"/>
      <w:sz w:val="26"/>
    </w:rPr>
  </w:style>
  <w:style w:type="paragraph" w:customStyle="1" w:styleId="Inhoudtabel">
    <w:name w:val="Inhoudtabel"/>
    <w:basedOn w:val="Titre1"/>
    <w:link w:val="InhoudtabelCar"/>
    <w:qFormat/>
    <w:rsid w:val="005F1E24"/>
    <w:rPr>
      <w:b w:val="0"/>
      <w:bCs w:val="0"/>
      <w:sz w:val="32"/>
    </w:rPr>
  </w:style>
  <w:style w:type="paragraph" w:styleId="Paragraphedeliste">
    <w:name w:val="List Paragraph"/>
    <w:basedOn w:val="Normal"/>
    <w:uiPriority w:val="34"/>
    <w:qFormat/>
    <w:rsid w:val="00F757E0"/>
    <w:pPr>
      <w:ind w:left="720"/>
      <w:contextualSpacing/>
    </w:pPr>
  </w:style>
  <w:style w:type="character" w:customStyle="1" w:styleId="InhoudtabelCar">
    <w:name w:val="Inhoudtabel Car"/>
    <w:basedOn w:val="Titre1Car"/>
    <w:link w:val="Inhoudtabel"/>
    <w:rsid w:val="005F1E24"/>
    <w:rPr>
      <w:rFonts w:ascii="Corbel" w:eastAsiaTheme="majorEastAsia" w:hAnsi="Corbel" w:cstheme="majorBidi"/>
      <w:b w:val="0"/>
      <w:bCs w:val="0"/>
      <w:kern w:val="32"/>
      <w:sz w:val="32"/>
      <w:szCs w:val="32"/>
      <w:lang w:val="en-US"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F757E0"/>
    <w:pPr>
      <w:spacing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F757E0"/>
    <w:pPr>
      <w:spacing w:after="0"/>
    </w:pPr>
    <w:rPr>
      <w:rFonts w:asciiTheme="minorHAnsi" w:hAnsiTheme="minorHAnsi" w:cstheme="minorHAnsi"/>
      <w:b/>
      <w:bCs/>
      <w:i/>
      <w:iCs/>
    </w:rPr>
  </w:style>
  <w:style w:type="paragraph" w:styleId="TM3">
    <w:name w:val="toc 3"/>
    <w:basedOn w:val="Normal"/>
    <w:next w:val="Normal"/>
    <w:autoRedefine/>
    <w:uiPriority w:val="39"/>
    <w:unhideWhenUsed/>
    <w:rsid w:val="00F757E0"/>
    <w:pPr>
      <w:spacing w:before="0"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757E0"/>
    <w:pPr>
      <w:spacing w:before="0"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757E0"/>
    <w:pPr>
      <w:spacing w:before="0"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757E0"/>
    <w:pPr>
      <w:spacing w:before="0"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757E0"/>
    <w:pPr>
      <w:spacing w:before="0"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757E0"/>
    <w:pPr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757E0"/>
    <w:pPr>
      <w:spacing w:before="0" w:after="0"/>
      <w:ind w:left="1920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75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ESBE~1.RAU\AppData\Local\Temp\Titelblad%20-%20Schriftelijke%20werkstukken%20Bedrijfskun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F9C61988874C0A881109D8981B32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B82B9B-8C6A-48C9-80F0-D7CABF61E89A}"/>
      </w:docPartPr>
      <w:docPartBody>
        <w:p w:rsidR="00F802F7" w:rsidRDefault="000C7AC3">
          <w:pPr>
            <w:pStyle w:val="C2F9C61988874C0A881109D8981B3255"/>
          </w:pPr>
          <w:r w:rsidRPr="00396AE3">
            <w:rPr>
              <w:rStyle w:val="Textedelespacerserv"/>
            </w:rPr>
            <w:t>Choose an item.</w:t>
          </w:r>
        </w:p>
      </w:docPartBody>
    </w:docPart>
    <w:docPart>
      <w:docPartPr>
        <w:name w:val="019E59B7A4FC4810A78A6191A87C2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FE0C73-11A5-4FA4-B157-41DE5B0FDBF3}"/>
      </w:docPartPr>
      <w:docPartBody>
        <w:p w:rsidR="00F802F7" w:rsidRDefault="000C7AC3">
          <w:pPr>
            <w:pStyle w:val="019E59B7A4FC4810A78A6191A87C2DE7"/>
          </w:pPr>
          <w:r w:rsidRPr="00396AE3">
            <w:rPr>
              <w:rStyle w:val="Textedelespacerserv"/>
            </w:rPr>
            <w:t>Choose an item.</w:t>
          </w:r>
        </w:p>
      </w:docPartBody>
    </w:docPart>
    <w:docPart>
      <w:docPartPr>
        <w:name w:val="6AAB3F45A9B84E48AB310951D31D75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1C016-88CF-41B0-8A80-C64BD264F12F}"/>
      </w:docPartPr>
      <w:docPartBody>
        <w:p w:rsidR="00F802F7" w:rsidRDefault="000C7AC3">
          <w:pPr>
            <w:pStyle w:val="6AAB3F45A9B84E48AB310951D31D7585"/>
          </w:pPr>
          <w:r w:rsidRPr="001D04BF">
            <w:rPr>
              <w:rStyle w:val="Textedelespacerserv"/>
              <w:vanish/>
            </w:rPr>
            <w:t>Choose an item.</w:t>
          </w:r>
        </w:p>
      </w:docPartBody>
    </w:docPart>
    <w:docPart>
      <w:docPartPr>
        <w:name w:val="689791CEDB074574898B52D2D5DD7B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BBC7C5-0189-4A0F-948C-980CEBB24A18}"/>
      </w:docPartPr>
      <w:docPartBody>
        <w:p w:rsidR="00F802F7" w:rsidRDefault="000C7AC3">
          <w:pPr>
            <w:pStyle w:val="689791CEDB074574898B52D2D5DD7BA5"/>
          </w:pPr>
          <w:r w:rsidRPr="00396AE3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ntax Com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AC3"/>
    <w:rsid w:val="000B7D5F"/>
    <w:rsid w:val="000C7AC3"/>
    <w:rsid w:val="009D4443"/>
    <w:rsid w:val="00CA140A"/>
    <w:rsid w:val="00F8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2F9C61988874C0A881109D8981B3255">
    <w:name w:val="C2F9C61988874C0A881109D8981B3255"/>
  </w:style>
  <w:style w:type="paragraph" w:customStyle="1" w:styleId="019E59B7A4FC4810A78A6191A87C2DE7">
    <w:name w:val="019E59B7A4FC4810A78A6191A87C2DE7"/>
  </w:style>
  <w:style w:type="paragraph" w:customStyle="1" w:styleId="6AAB3F45A9B84E48AB310951D31D7585">
    <w:name w:val="6AAB3F45A9B84E48AB310951D31D7585"/>
  </w:style>
  <w:style w:type="paragraph" w:customStyle="1" w:styleId="689791CEDB074574898B52D2D5DD7BA5">
    <w:name w:val="689791CEDB074574898B52D2D5DD7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113E71579914A978F9EA6B84DC929" ma:contentTypeVersion="4" ma:contentTypeDescription="Een nieuw document maken." ma:contentTypeScope="" ma:versionID="5d46e19a9140e89796fd587ffa432074">
  <xsd:schema xmlns:xsd="http://www.w3.org/2001/XMLSchema" xmlns:xs="http://www.w3.org/2001/XMLSchema" xmlns:p="http://schemas.microsoft.com/office/2006/metadata/properties" xmlns:ns2="81da5557-8aff-4041-a30b-4188debd6000" xmlns:ns3="60cd9d28-52e3-4393-8dca-71f9f5188a66" targetNamespace="http://schemas.microsoft.com/office/2006/metadata/properties" ma:root="true" ma:fieldsID="8befaf5ef5f2f4e94499bd7337038a8e" ns2:_="" ns3:_="">
    <xsd:import namespace="81da5557-8aff-4041-a30b-4188debd6000"/>
    <xsd:import namespace="60cd9d28-52e3-4393-8dca-71f9f5188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a5557-8aff-4041-a30b-4188debd6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d9d28-52e3-4393-8dca-71f9f5188a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2D71A-0236-4C2C-8A42-5241E27F8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a5557-8aff-4041-a30b-4188debd6000"/>
    <ds:schemaRef ds:uri="60cd9d28-52e3-4393-8dca-71f9f5188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D0034-8F8A-45A8-807B-01EF528F3E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8EAA70-9020-4E69-B1AE-86313D921A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C20847-8377-4B35-BE28-989F207A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Titelblad - Schriftelijke werkstukken Bedrijfskunde.dotx</Template>
  <TotalTime>201</TotalTime>
  <Pages>10</Pages>
  <Words>605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Ehsal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Liesbet Raus</dc:creator>
  <cp:lastModifiedBy>afrem dilmac</cp:lastModifiedBy>
  <cp:revision>4</cp:revision>
  <cp:lastPrinted>2011-10-05T09:56:00Z</cp:lastPrinted>
  <dcterms:created xsi:type="dcterms:W3CDTF">2021-02-18T17:39:00Z</dcterms:created>
  <dcterms:modified xsi:type="dcterms:W3CDTF">2021-03-03T11:14:00Z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0x01010008D113E71579914A978F9EA6B84DC929</vt:lpwstr>
  </property>
</Properties>
</file>